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1F51FD" w:rsidRDefault="001F51FD" w:rsidP="00C151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F51FD" w:rsidRDefault="001F51FD" w:rsidP="00C15165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F51FD" w:rsidRPr="008C0DA9" w:rsidRDefault="001F51FD" w:rsidP="00C1516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/>
          <w:b/>
          <w:sz w:val="44"/>
          <w:szCs w:val="28"/>
          <w:lang w:val="ru-RU"/>
        </w:rPr>
        <w:t>4</w:t>
      </w: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1F51FD" w:rsidRDefault="001F51FD" w:rsidP="00C15165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 w:rsidRPr="001C6F08">
        <w:rPr>
          <w:rFonts w:ascii="Times New Roman" w:hAnsi="Times New Roman"/>
          <w:b/>
          <w:sz w:val="36"/>
          <w:szCs w:val="36"/>
        </w:rPr>
        <w:t>Мережа Instar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1F51FD" w:rsidRDefault="001F51FD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1F51FD" w:rsidRDefault="001F51FD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1F51FD" w:rsidRDefault="001F51FD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1F51FD" w:rsidRPr="008B5B84" w:rsidRDefault="001F51FD" w:rsidP="00C15165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1F51FD" w:rsidRDefault="001F51FD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ПІт-15-3</w:t>
      </w:r>
    </w:p>
    <w:p w:rsidR="001F51FD" w:rsidRDefault="001F51FD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 Б.</w:t>
      </w:r>
    </w:p>
    <w:p w:rsidR="001F51FD" w:rsidRPr="008B5B84" w:rsidRDefault="001F51FD" w:rsidP="00C15165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1F51FD" w:rsidRPr="00877149" w:rsidRDefault="001F51FD" w:rsidP="00C15165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Дитко</w:t>
      </w:r>
      <w:r w:rsidRPr="00AB34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Т.В.</w:t>
      </w: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1FD" w:rsidRDefault="001F51FD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F51FD" w:rsidRPr="009204D9" w:rsidRDefault="001F51FD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1F51FD" w:rsidRDefault="001F51FD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2015</w:t>
      </w:r>
    </w:p>
    <w:p w:rsidR="001F51FD" w:rsidRDefault="001F51FD" w:rsidP="008C0DA9">
      <w:pPr>
        <w:rPr>
          <w:rFonts w:ascii="Times New Roman" w:hAnsi="Times New Roman"/>
          <w:sz w:val="28"/>
          <w:szCs w:val="28"/>
        </w:rPr>
      </w:pPr>
      <w:r w:rsidRPr="000B3D82"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0DA9">
        <w:rPr>
          <w:rFonts w:ascii="Times New Roman" w:hAnsi="Times New Roman"/>
          <w:sz w:val="28"/>
          <w:szCs w:val="28"/>
        </w:rPr>
        <w:t xml:space="preserve">вивчити принципи функціонування і навчання мережі </w:t>
      </w:r>
      <w:r w:rsidRPr="001C6F08">
        <w:rPr>
          <w:rFonts w:ascii="Times New Roman" w:hAnsi="Times New Roman"/>
          <w:sz w:val="28"/>
          <w:szCs w:val="28"/>
        </w:rPr>
        <w:t xml:space="preserve"> типу </w:t>
      </w:r>
      <w:r>
        <w:rPr>
          <w:rFonts w:ascii="Times New Roman" w:hAnsi="Times New Roman"/>
          <w:sz w:val="28"/>
          <w:szCs w:val="28"/>
          <w:lang w:val="en-US"/>
        </w:rPr>
        <w:t>Instar</w:t>
      </w:r>
      <w:r w:rsidRPr="008C0DA9">
        <w:rPr>
          <w:rFonts w:ascii="Times New Roman" w:hAnsi="Times New Roman"/>
          <w:sz w:val="28"/>
          <w:szCs w:val="28"/>
        </w:rPr>
        <w:t xml:space="preserve"> та програмно реалізувати ї навчання.</w:t>
      </w:r>
    </w:p>
    <w:p w:rsidR="001F51FD" w:rsidRDefault="001F51FD" w:rsidP="008C0DA9">
      <w:pPr>
        <w:jc w:val="center"/>
        <w:rPr>
          <w:rFonts w:ascii="Times New Roman" w:hAnsi="Times New Roman"/>
          <w:b/>
          <w:sz w:val="32"/>
          <w:szCs w:val="28"/>
        </w:rPr>
      </w:pPr>
      <w:r w:rsidRPr="00A27667">
        <w:rPr>
          <w:rFonts w:ascii="Times New Roman" w:hAnsi="Times New Roman"/>
          <w:b/>
          <w:sz w:val="32"/>
          <w:szCs w:val="28"/>
        </w:rPr>
        <w:t>Короткі теоретичні відомості</w:t>
      </w:r>
    </w:p>
    <w:p w:rsidR="001F51FD" w:rsidRDefault="001F51FD" w:rsidP="00545C1A">
      <w:pPr>
        <w:jc w:val="center"/>
        <w:rPr>
          <w:b/>
          <w:sz w:val="28"/>
          <w:lang w:val="en-US"/>
        </w:rPr>
      </w:pPr>
      <w:r w:rsidRPr="00232AE7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80pt;height:319.5pt;visibility:visible">
            <v:imagedata r:id="rId5" o:title="" croptop="35382f"/>
          </v:shape>
        </w:pict>
      </w:r>
    </w:p>
    <w:p w:rsidR="001F51FD" w:rsidRPr="001C6F08" w:rsidRDefault="001F51FD" w:rsidP="001C6F08">
      <w:pPr>
        <w:tabs>
          <w:tab w:val="left" w:pos="3825"/>
        </w:tabs>
        <w:spacing w:line="240" w:lineRule="atLeast"/>
        <w:rPr>
          <w:rFonts w:ascii="Times New Roman" w:hAnsi="Times New Roman"/>
          <w:sz w:val="28"/>
          <w:szCs w:val="28"/>
          <w:lang w:val="ru-RU"/>
        </w:rPr>
      </w:pPr>
      <w:r w:rsidRPr="00516669">
        <w:rPr>
          <w:rFonts w:ascii="Times New Roman" w:hAnsi="Times New Roman"/>
          <w:b/>
          <w:sz w:val="28"/>
          <w:szCs w:val="28"/>
        </w:rPr>
        <w:t>Завдання:</w:t>
      </w:r>
      <w:r w:rsidRPr="00516669">
        <w:rPr>
          <w:rFonts w:ascii="Times New Roman" w:hAnsi="Times New Roman"/>
          <w:sz w:val="28"/>
          <w:szCs w:val="28"/>
        </w:rPr>
        <w:t xml:space="preserve"> реалізувати алгоритм роботи мережі </w:t>
      </w:r>
      <w:r>
        <w:rPr>
          <w:rFonts w:ascii="Times New Roman" w:hAnsi="Times New Roman"/>
          <w:sz w:val="28"/>
          <w:szCs w:val="28"/>
          <w:lang w:val="en-US"/>
        </w:rPr>
        <w:t>Instar</w:t>
      </w:r>
      <w:r w:rsidRPr="00790217">
        <w:rPr>
          <w:rFonts w:ascii="Times New Roman" w:hAnsi="Times New Roman"/>
          <w:sz w:val="28"/>
          <w:szCs w:val="28"/>
          <w:lang w:val="ru-RU"/>
        </w:rPr>
        <w:t>.</w:t>
      </w:r>
    </w:p>
    <w:p w:rsidR="001F51FD" w:rsidRPr="00790217" w:rsidRDefault="001F51FD" w:rsidP="001C6F08">
      <w:pPr>
        <w:tabs>
          <w:tab w:val="left" w:pos="3825"/>
        </w:tabs>
        <w:spacing w:line="240" w:lineRule="atLeast"/>
        <w:rPr>
          <w:rFonts w:ascii="Times New Roman" w:hAnsi="Times New Roman"/>
          <w:sz w:val="28"/>
          <w:szCs w:val="28"/>
          <w:lang w:val="en-US"/>
        </w:rPr>
      </w:pPr>
      <w:r w:rsidRPr="00232AE7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4" o:spid="_x0000_i1026" type="#_x0000_t75" style="width:479.25pt;height:33pt;visibility:visible">
            <v:imagedata r:id="rId6" o:title=""/>
          </v:shape>
        </w:pict>
      </w:r>
    </w:p>
    <w:p w:rsidR="001F51FD" w:rsidRPr="001533A4" w:rsidRDefault="001F51FD" w:rsidP="00545C1A">
      <w:pPr>
        <w:jc w:val="center"/>
        <w:rPr>
          <w:rFonts w:ascii="Times New Roman" w:hAnsi="Times New Roman"/>
          <w:b/>
          <w:sz w:val="28"/>
        </w:rPr>
      </w:pPr>
      <w:bookmarkStart w:id="0" w:name="_GoBack"/>
      <w:r w:rsidRPr="001533A4">
        <w:rPr>
          <w:rFonts w:ascii="Times New Roman" w:hAnsi="Times New Roman"/>
          <w:b/>
          <w:sz w:val="28"/>
        </w:rPr>
        <w:t>Хід роботи</w:t>
      </w:r>
    </w:p>
    <w:bookmarkEnd w:id="0"/>
    <w:p w:rsidR="001F51FD" w:rsidRDefault="001F51FD" w:rsidP="007A5C1E">
      <w:pPr>
        <w:spacing w:after="0"/>
        <w:rPr>
          <w:sz w:val="28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package </w:t>
      </w:r>
      <w:r>
        <w:rPr>
          <w:rFonts w:ascii="Consolas" w:hAnsi="Consolas" w:cs="Consolas"/>
          <w:sz w:val="20"/>
          <w:szCs w:val="20"/>
          <w:lang w:val="en-US"/>
        </w:rPr>
        <w:t>com.ISAD</w:t>
      </w:r>
      <w:r w:rsidRPr="005F6490">
        <w:rPr>
          <w:rFonts w:ascii="Consolas" w:hAnsi="Consolas" w:cs="Consolas"/>
          <w:sz w:val="20"/>
          <w:szCs w:val="20"/>
          <w:lang w:val="en-US"/>
        </w:rPr>
        <w:t>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>import java.text.DecimalFormat;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>import java.util.Random;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>import java.util.Scanner;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>public class Lab4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int I = 5;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double alpha = 0.5;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double min_alpha = 0.2;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double[] w = new double[I];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double current_input[] = new double[I];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double[][] x =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{50, 20, 7, 3, 44},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{101, 86, 14, 55, 91},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{88, 8, 30, 20, 34},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{127, 26, 10, 95, 114},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{130, 61, 10, 7, 72},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{166, 89, 30, 26, 74},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{155, 96, 24, 36, 141},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{125, 36, 4, 9, 101},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{52, 21, 7, 3, 45},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{111, 86, 14, 55, 90},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{188, 8, 30, 20, 54},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{127, 26, 10, 95, 110},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{138, 68, 10, 7, 78},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{169, 29, 30, 26, 79},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{155, 96, 24, 16, 140},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{145, 36, 4, 9, 110},       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{150, 120, 17, 3, 144},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{141, 86, 14, 55, 491},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{208, 8, 130, 20, 134},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{127, 26, 10, 95, 116}      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};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DecimalFormat df = new DecimalFormat("#.####");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double min = 0;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int min_p = 0;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public void go()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randomizeWeights();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for (int T = 0; T &lt; 300; T++)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current_input = x[T % x.length];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double sum = 0;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for (int i = 0; i &lt; I; i++)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    sum += w[i] * current_input[i];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System.out.println("</w:t>
      </w:r>
      <w:r w:rsidRPr="005F6490">
        <w:rPr>
          <w:rFonts w:ascii="Consolas" w:hAnsi="Consolas" w:cs="Consolas"/>
          <w:sz w:val="20"/>
          <w:szCs w:val="20"/>
          <w:lang w:val="ru-RU"/>
        </w:rPr>
        <w:t>Епоха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: " + T + "    </w:t>
      </w:r>
      <w:r w:rsidRPr="005F6490">
        <w:rPr>
          <w:rFonts w:ascii="Consolas" w:hAnsi="Consolas" w:cs="Consolas"/>
          <w:sz w:val="20"/>
          <w:szCs w:val="20"/>
          <w:lang w:val="ru-RU"/>
        </w:rPr>
        <w:t>Результат</w:t>
      </w:r>
      <w:r w:rsidRPr="005F6490">
        <w:rPr>
          <w:rFonts w:ascii="Consolas" w:hAnsi="Consolas" w:cs="Consolas"/>
          <w:sz w:val="20"/>
          <w:szCs w:val="20"/>
          <w:lang w:val="en-US"/>
        </w:rPr>
        <w:t>: " + sum);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updateWeights();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alpha -= 0.0005;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System.out.println("</w:t>
      </w:r>
      <w:r w:rsidRPr="005F6490">
        <w:rPr>
          <w:rFonts w:ascii="Consolas" w:hAnsi="Consolas" w:cs="Consolas"/>
          <w:sz w:val="20"/>
          <w:szCs w:val="20"/>
          <w:lang w:val="ru-RU"/>
        </w:rPr>
        <w:t>Фінальні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6490">
        <w:rPr>
          <w:rFonts w:ascii="Consolas" w:hAnsi="Consolas" w:cs="Consolas"/>
          <w:sz w:val="20"/>
          <w:szCs w:val="20"/>
          <w:lang w:val="ru-RU"/>
        </w:rPr>
        <w:t>ваги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 :\n");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for (int j = 0; j &lt; I; j++)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System.out.println(w[j]);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for(int i =0;i&lt;3;i++)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System.out.println("\n </w:t>
      </w:r>
      <w:r w:rsidRPr="005F6490">
        <w:rPr>
          <w:rFonts w:ascii="Consolas" w:hAnsi="Consolas" w:cs="Consolas"/>
          <w:sz w:val="20"/>
          <w:szCs w:val="20"/>
          <w:lang w:val="ru-RU"/>
        </w:rPr>
        <w:t>Навчання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6490">
        <w:rPr>
          <w:rFonts w:ascii="Consolas" w:hAnsi="Consolas" w:cs="Consolas"/>
          <w:sz w:val="20"/>
          <w:szCs w:val="20"/>
          <w:lang w:val="ru-RU"/>
        </w:rPr>
        <w:t>завершено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5F6490">
        <w:rPr>
          <w:rFonts w:ascii="Consolas" w:hAnsi="Consolas" w:cs="Consolas"/>
          <w:sz w:val="20"/>
          <w:szCs w:val="20"/>
          <w:lang w:val="ru-RU"/>
        </w:rPr>
        <w:t>Введіть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6490">
        <w:rPr>
          <w:rFonts w:ascii="Consolas" w:hAnsi="Consolas" w:cs="Consolas"/>
          <w:sz w:val="20"/>
          <w:szCs w:val="20"/>
          <w:lang w:val="ru-RU"/>
        </w:rPr>
        <w:t>тестовий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F6490">
        <w:rPr>
          <w:rFonts w:ascii="Consolas" w:hAnsi="Consolas" w:cs="Consolas"/>
          <w:sz w:val="20"/>
          <w:szCs w:val="20"/>
          <w:lang w:val="ru-RU"/>
        </w:rPr>
        <w:t>приклад</w:t>
      </w:r>
      <w:r w:rsidRPr="005F6490">
        <w:rPr>
          <w:rFonts w:ascii="Consolas" w:hAnsi="Consolas" w:cs="Consolas"/>
          <w:sz w:val="20"/>
          <w:szCs w:val="20"/>
          <w:lang w:val="en-US"/>
        </w:rPr>
        <w:t xml:space="preserve"> :\n");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Scanner sc = new Scanner(System.in);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double res = 0;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for(int j=0;j&lt;5;j++)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       res += sc.nextDouble()*w[j];          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System.out.println("</w:t>
      </w:r>
      <w:r w:rsidRPr="005F6490">
        <w:rPr>
          <w:rFonts w:ascii="Consolas" w:hAnsi="Consolas" w:cs="Consolas"/>
          <w:sz w:val="20"/>
          <w:szCs w:val="20"/>
          <w:lang w:val="ru-RU"/>
        </w:rPr>
        <w:t>Результат</w:t>
      </w:r>
      <w:r w:rsidRPr="005F6490">
        <w:rPr>
          <w:rFonts w:ascii="Consolas" w:hAnsi="Consolas" w:cs="Consolas"/>
          <w:sz w:val="20"/>
          <w:szCs w:val="20"/>
          <w:lang w:val="en-US"/>
        </w:rPr>
        <w:t>: " + res);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}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private void randomizeWeights()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Random r = new Random();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for (int i = 0; i &lt; I; i++)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for (int j = 0; j &lt; I; j++) {</w:t>
      </w:r>
    </w:p>
    <w:p w:rsidR="001F51FD" w:rsidRPr="00790217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790217">
        <w:rPr>
          <w:rFonts w:ascii="Consolas" w:hAnsi="Consolas" w:cs="Consolas"/>
          <w:sz w:val="20"/>
          <w:szCs w:val="20"/>
          <w:lang w:val="en-US"/>
        </w:rPr>
        <w:t>w[i] = (r.nextDouble());</w:t>
      </w:r>
    </w:p>
    <w:p w:rsidR="001F51FD" w:rsidRPr="00790217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790217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1F51FD" w:rsidRPr="00790217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790217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F51FD" w:rsidRPr="00790217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790217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F51FD" w:rsidRPr="00790217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private void updateWeights()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for (int X = 0; X &lt; I; X++)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    w[X] += alpha * (current_input[X] - w[X]);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public static void main(String[] args)    {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ru-RU"/>
        </w:rPr>
      </w:pPr>
      <w:r w:rsidRPr="005F6490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5F6490">
        <w:rPr>
          <w:rFonts w:ascii="Consolas" w:hAnsi="Consolas" w:cs="Consolas"/>
          <w:sz w:val="20"/>
          <w:szCs w:val="20"/>
          <w:lang w:val="ru-RU"/>
        </w:rPr>
        <w:t>new Lab4().go();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ru-RU"/>
        </w:rPr>
      </w:pPr>
      <w:r w:rsidRPr="005F6490">
        <w:rPr>
          <w:rFonts w:ascii="Consolas" w:hAnsi="Consolas" w:cs="Consolas"/>
          <w:sz w:val="20"/>
          <w:szCs w:val="20"/>
          <w:lang w:val="ru-RU"/>
        </w:rPr>
        <w:t xml:space="preserve">    }</w:t>
      </w:r>
    </w:p>
    <w:p w:rsidR="001F51FD" w:rsidRPr="005F6490" w:rsidRDefault="001F51FD" w:rsidP="001C6F08">
      <w:pPr>
        <w:tabs>
          <w:tab w:val="left" w:pos="3825"/>
        </w:tabs>
        <w:spacing w:after="0" w:line="240" w:lineRule="atLeast"/>
        <w:rPr>
          <w:rFonts w:ascii="Consolas" w:hAnsi="Consolas" w:cs="Consolas"/>
          <w:sz w:val="20"/>
          <w:szCs w:val="20"/>
          <w:lang w:val="en-US"/>
        </w:rPr>
      </w:pPr>
      <w:r w:rsidRPr="005F6490">
        <w:rPr>
          <w:rFonts w:ascii="Consolas" w:hAnsi="Consolas" w:cs="Consolas"/>
          <w:sz w:val="20"/>
          <w:szCs w:val="20"/>
          <w:lang w:val="ru-RU"/>
        </w:rPr>
        <w:t>}</w:t>
      </w:r>
    </w:p>
    <w:p w:rsidR="001F51FD" w:rsidRDefault="001F51FD" w:rsidP="00160DA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1F51FD" w:rsidRPr="00160DA8" w:rsidRDefault="001F51FD" w:rsidP="00160DA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Результати роботи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F51FD" w:rsidRPr="001C6F08" w:rsidRDefault="001F51FD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F51FD" w:rsidRPr="007A5C1E" w:rsidRDefault="001F51FD" w:rsidP="007A5C1E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232AE7">
        <w:rPr>
          <w:noProof/>
          <w:lang w:val="ru-RU" w:eastAsia="ru-RU"/>
        </w:rPr>
        <w:pict>
          <v:shape id="Рисунок 2" o:spid="_x0000_i1027" type="#_x0000_t75" style="width:311.25pt;height:438pt;visibility:visible">
            <v:imagedata r:id="rId7" o:title=""/>
          </v:shape>
        </w:pict>
      </w:r>
    </w:p>
    <w:p w:rsidR="001F51FD" w:rsidRDefault="001F51FD" w:rsidP="000A25D7">
      <w:pPr>
        <w:spacing w:after="0" w:line="240" w:lineRule="auto"/>
        <w:rPr>
          <w:rFonts w:ascii="Courier New" w:hAnsi="Courier New" w:cs="Courier New"/>
          <w:b/>
          <w:i/>
          <w:sz w:val="18"/>
          <w:szCs w:val="20"/>
        </w:rPr>
      </w:pPr>
    </w:p>
    <w:p w:rsidR="001F51FD" w:rsidRPr="005A08D9" w:rsidRDefault="001F51FD" w:rsidP="000A25D7">
      <w:pPr>
        <w:spacing w:after="0" w:line="240" w:lineRule="auto"/>
        <w:rPr>
          <w:rFonts w:ascii="Times New Roman" w:hAnsi="Times New Roman"/>
          <w:sz w:val="28"/>
          <w:szCs w:val="20"/>
        </w:rPr>
      </w:pPr>
      <w:r w:rsidRPr="005A08D9">
        <w:rPr>
          <w:rFonts w:ascii="Times New Roman" w:hAnsi="Times New Roman"/>
          <w:b/>
          <w:i/>
          <w:sz w:val="28"/>
          <w:szCs w:val="20"/>
        </w:rPr>
        <w:t>Висновок:</w:t>
      </w:r>
      <w:r>
        <w:rPr>
          <w:rFonts w:ascii="Times New Roman" w:hAnsi="Times New Roman"/>
          <w:b/>
          <w:i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 в ході лабораторної роботи я ознайомився з принципом роботи мережі </w:t>
      </w:r>
      <w:r>
        <w:rPr>
          <w:rFonts w:ascii="Times New Roman" w:hAnsi="Times New Roman"/>
          <w:sz w:val="28"/>
          <w:szCs w:val="20"/>
          <w:lang w:val="en-US"/>
        </w:rPr>
        <w:t>Instar</w:t>
      </w:r>
      <w:r w:rsidRPr="00D705EB"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</w:rPr>
        <w:t xml:space="preserve"> і програмно реалізував алгоритм її навчання.</w:t>
      </w:r>
    </w:p>
    <w:sectPr w:rsidR="001F51FD" w:rsidRPr="005A08D9" w:rsidSect="00B63C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E79"/>
    <w:multiLevelType w:val="hybridMultilevel"/>
    <w:tmpl w:val="0BE6D45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2870D7"/>
    <w:multiLevelType w:val="hybridMultilevel"/>
    <w:tmpl w:val="C07E27E8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946D18"/>
    <w:multiLevelType w:val="hybridMultilevel"/>
    <w:tmpl w:val="97A87B7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997"/>
    <w:rsid w:val="000A25D7"/>
    <w:rsid w:val="000B3D82"/>
    <w:rsid w:val="0010790B"/>
    <w:rsid w:val="001533A4"/>
    <w:rsid w:val="00160DA8"/>
    <w:rsid w:val="001A41E3"/>
    <w:rsid w:val="001C6F08"/>
    <w:rsid w:val="001F51FD"/>
    <w:rsid w:val="00232AE7"/>
    <w:rsid w:val="002B53B2"/>
    <w:rsid w:val="00516669"/>
    <w:rsid w:val="00545C1A"/>
    <w:rsid w:val="005A08D9"/>
    <w:rsid w:val="005F6490"/>
    <w:rsid w:val="00767D19"/>
    <w:rsid w:val="00790217"/>
    <w:rsid w:val="007A5C1E"/>
    <w:rsid w:val="007C692D"/>
    <w:rsid w:val="00877149"/>
    <w:rsid w:val="008B5B84"/>
    <w:rsid w:val="008C0DA9"/>
    <w:rsid w:val="009204D9"/>
    <w:rsid w:val="009D0997"/>
    <w:rsid w:val="00A27667"/>
    <w:rsid w:val="00AB3437"/>
    <w:rsid w:val="00B63C8D"/>
    <w:rsid w:val="00C04FB7"/>
    <w:rsid w:val="00C15165"/>
    <w:rsid w:val="00C75633"/>
    <w:rsid w:val="00D705EB"/>
    <w:rsid w:val="00E019FE"/>
    <w:rsid w:val="00E27056"/>
    <w:rsid w:val="00F4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65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0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4F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0A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25D7"/>
    <w:rPr>
      <w:rFonts w:ascii="Courier New" w:hAnsi="Courier New" w:cs="Courier New"/>
      <w:sz w:val="20"/>
      <w:szCs w:val="20"/>
      <w:lang w:eastAsia="uk-UA"/>
    </w:rPr>
  </w:style>
  <w:style w:type="character" w:customStyle="1" w:styleId="ln">
    <w:name w:val="ln"/>
    <w:basedOn w:val="DefaultParagraphFont"/>
    <w:uiPriority w:val="99"/>
    <w:rsid w:val="000A25D7"/>
    <w:rPr>
      <w:rFonts w:cs="Times New Roman"/>
    </w:rPr>
  </w:style>
  <w:style w:type="character" w:customStyle="1" w:styleId="s0">
    <w:name w:val="s0"/>
    <w:basedOn w:val="DefaultParagraphFont"/>
    <w:uiPriority w:val="99"/>
    <w:rsid w:val="000A25D7"/>
    <w:rPr>
      <w:rFonts w:cs="Times New Roman"/>
    </w:rPr>
  </w:style>
  <w:style w:type="character" w:customStyle="1" w:styleId="s1">
    <w:name w:val="s1"/>
    <w:basedOn w:val="DefaultParagraphFont"/>
    <w:uiPriority w:val="99"/>
    <w:rsid w:val="000A25D7"/>
    <w:rPr>
      <w:rFonts w:cs="Times New Roman"/>
    </w:rPr>
  </w:style>
  <w:style w:type="character" w:customStyle="1" w:styleId="s2">
    <w:name w:val="s2"/>
    <w:basedOn w:val="DefaultParagraphFont"/>
    <w:uiPriority w:val="99"/>
    <w:rsid w:val="000A25D7"/>
    <w:rPr>
      <w:rFonts w:cs="Times New Roman"/>
    </w:rPr>
  </w:style>
  <w:style w:type="character" w:customStyle="1" w:styleId="s3">
    <w:name w:val="s3"/>
    <w:basedOn w:val="DefaultParagraphFont"/>
    <w:uiPriority w:val="99"/>
    <w:rsid w:val="000A25D7"/>
    <w:rPr>
      <w:rFonts w:cs="Times New Roman"/>
    </w:rPr>
  </w:style>
  <w:style w:type="character" w:customStyle="1" w:styleId="s4">
    <w:name w:val="s4"/>
    <w:basedOn w:val="DefaultParagraphFont"/>
    <w:uiPriority w:val="99"/>
    <w:rsid w:val="000A25D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23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180</TotalTime>
  <Pages>4</Pages>
  <Words>460</Words>
  <Characters>2623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</cp:lastModifiedBy>
  <cp:revision>9</cp:revision>
  <dcterms:created xsi:type="dcterms:W3CDTF">2014-09-28T18:13:00Z</dcterms:created>
  <dcterms:modified xsi:type="dcterms:W3CDTF">2015-11-19T21:08:00Z</dcterms:modified>
</cp:coreProperties>
</file>