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E1E7E" w:rsidRDefault="00AE1E7E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Міністерство освіти і науки України</w:t>
      </w:r>
    </w:p>
    <w:p w:rsidR="00AE1E7E" w:rsidRDefault="00AE1E7E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Івано-Франківський національний технічний університет нафти і газу</w:t>
      </w:r>
    </w:p>
    <w:p w:rsidR="00AE1E7E" w:rsidRDefault="00AE1E7E" w:rsidP="00C15165">
      <w:pPr>
        <w:spacing w:after="0" w:line="360" w:lineRule="auto"/>
        <w:rPr>
          <w:rFonts w:ascii="Times New Roman" w:hAnsi="Times New Roman"/>
          <w:sz w:val="28"/>
          <w:szCs w:val="28"/>
        </w:rPr>
      </w:pPr>
    </w:p>
    <w:p w:rsidR="00AE1E7E" w:rsidRDefault="00AE1E7E" w:rsidP="00C15165">
      <w:pPr>
        <w:spacing w:after="0" w:line="360" w:lineRule="auto"/>
        <w:ind w:left="5812"/>
        <w:rPr>
          <w:rFonts w:ascii="Times New Roman" w:hAnsi="Times New Roman"/>
          <w:i/>
          <w:sz w:val="28"/>
          <w:szCs w:val="28"/>
        </w:rPr>
      </w:pPr>
      <w:r>
        <w:rPr>
          <w:rFonts w:ascii="Times New Roman" w:hAnsi="Times New Roman"/>
          <w:i/>
          <w:sz w:val="28"/>
          <w:szCs w:val="28"/>
        </w:rPr>
        <w:t>Кафедра  програмного забезпечення автоматизованих систем</w:t>
      </w:r>
    </w:p>
    <w:p w:rsidR="00AE1E7E" w:rsidRDefault="00AE1E7E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E1E7E" w:rsidRDefault="00AE1E7E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E1E7E" w:rsidRDefault="00AE1E7E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E1E7E" w:rsidRDefault="00AE1E7E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E1E7E" w:rsidRDefault="00AE1E7E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E1E7E" w:rsidRDefault="00AE1E7E" w:rsidP="00C15165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</w:p>
    <w:p w:rsidR="00AE1E7E" w:rsidRPr="00B553FF" w:rsidRDefault="00AE1E7E" w:rsidP="00C15165">
      <w:pPr>
        <w:spacing w:after="0" w:line="360" w:lineRule="auto"/>
        <w:jc w:val="center"/>
        <w:rPr>
          <w:rFonts w:ascii="Times New Roman" w:hAnsi="Times New Roman"/>
          <w:b/>
          <w:sz w:val="44"/>
          <w:szCs w:val="28"/>
          <w:lang w:val="ru-RU"/>
        </w:rPr>
      </w:pPr>
      <w:r>
        <w:rPr>
          <w:rFonts w:ascii="Times New Roman" w:hAnsi="Times New Roman"/>
          <w:b/>
          <w:sz w:val="44"/>
          <w:szCs w:val="28"/>
        </w:rPr>
        <w:t>Лабораторна робота №</w:t>
      </w:r>
      <w:r>
        <w:rPr>
          <w:rFonts w:ascii="Times New Roman" w:hAnsi="Times New Roman"/>
          <w:b/>
          <w:sz w:val="44"/>
          <w:szCs w:val="28"/>
          <w:lang w:val="ru-RU"/>
        </w:rPr>
        <w:t>7</w:t>
      </w:r>
    </w:p>
    <w:p w:rsidR="00AE1E7E" w:rsidRDefault="00AE1E7E" w:rsidP="00C15165">
      <w:pPr>
        <w:spacing w:after="0" w:line="360" w:lineRule="auto"/>
        <w:jc w:val="center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Тема:</w:t>
      </w:r>
    </w:p>
    <w:p w:rsidR="00AE1E7E" w:rsidRDefault="00AE1E7E" w:rsidP="00C15165">
      <w:pPr>
        <w:spacing w:after="0" w:line="360" w:lineRule="auto"/>
        <w:ind w:firstLine="539"/>
        <w:jc w:val="center"/>
        <w:rPr>
          <w:color w:val="000000"/>
        </w:rPr>
      </w:pPr>
      <w:r>
        <w:rPr>
          <w:rFonts w:ascii="Times New Roman" w:hAnsi="Times New Roman"/>
          <w:b/>
          <w:sz w:val="36"/>
          <w:szCs w:val="28"/>
        </w:rPr>
        <w:t>«</w:t>
      </w:r>
      <w:r>
        <w:rPr>
          <w:rFonts w:ascii="Times New Roman" w:hAnsi="Times New Roman"/>
          <w:sz w:val="40"/>
          <w:szCs w:val="28"/>
        </w:rPr>
        <w:t>Генетичні алгоритми</w:t>
      </w:r>
      <w:r>
        <w:rPr>
          <w:rFonts w:ascii="Times New Roman" w:hAnsi="Times New Roman"/>
          <w:b/>
          <w:sz w:val="36"/>
          <w:szCs w:val="28"/>
        </w:rPr>
        <w:t>»</w:t>
      </w:r>
    </w:p>
    <w:p w:rsidR="00AE1E7E" w:rsidRDefault="00AE1E7E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AE1E7E" w:rsidRDefault="00AE1E7E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AE1E7E" w:rsidRDefault="00AE1E7E" w:rsidP="00C15165">
      <w:pPr>
        <w:spacing w:after="0" w:line="360" w:lineRule="auto"/>
        <w:rPr>
          <w:rFonts w:ascii="Times New Roman" w:hAnsi="Times New Roman"/>
          <w:i/>
          <w:sz w:val="28"/>
          <w:szCs w:val="28"/>
        </w:rPr>
      </w:pPr>
    </w:p>
    <w:p w:rsidR="00AE1E7E" w:rsidRPr="008B5B84" w:rsidRDefault="00AE1E7E" w:rsidP="00C15165">
      <w:pPr>
        <w:spacing w:after="0" w:line="360" w:lineRule="auto"/>
        <w:ind w:left="7230"/>
        <w:rPr>
          <w:rFonts w:ascii="Times New Roman" w:hAnsi="Times New Roman"/>
          <w:b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Виконав</w:t>
      </w:r>
      <w:r w:rsidRPr="008B5B84">
        <w:rPr>
          <w:rFonts w:ascii="Times New Roman" w:hAnsi="Times New Roman"/>
          <w:b/>
          <w:sz w:val="28"/>
          <w:szCs w:val="28"/>
        </w:rPr>
        <w:t>:</w:t>
      </w:r>
    </w:p>
    <w:p w:rsidR="00AE1E7E" w:rsidRPr="00F77128" w:rsidRDefault="00AE1E7E" w:rsidP="00C15165">
      <w:pPr>
        <w:spacing w:after="0" w:line="360" w:lineRule="auto"/>
        <w:ind w:left="7230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</w:rPr>
        <w:t>ст. групи ПІТ-15-</w:t>
      </w:r>
      <w:r w:rsidRPr="00F77128">
        <w:rPr>
          <w:rFonts w:ascii="Times New Roman" w:hAnsi="Times New Roman"/>
          <w:sz w:val="28"/>
          <w:szCs w:val="28"/>
          <w:lang w:val="ru-RU"/>
        </w:rPr>
        <w:t>3</w:t>
      </w:r>
    </w:p>
    <w:p w:rsidR="00AE1E7E" w:rsidRDefault="00AE1E7E" w:rsidP="00C15165">
      <w:pPr>
        <w:spacing w:after="0" w:line="360" w:lineRule="auto"/>
        <w:ind w:left="723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Свирид О. Б.</w:t>
      </w:r>
    </w:p>
    <w:p w:rsidR="00AE1E7E" w:rsidRPr="008B5B84" w:rsidRDefault="00AE1E7E" w:rsidP="00C15165">
      <w:pPr>
        <w:spacing w:after="0" w:line="360" w:lineRule="auto"/>
        <w:ind w:left="7230"/>
        <w:rPr>
          <w:rFonts w:ascii="Times New Roman" w:hAnsi="Times New Roman"/>
          <w:b/>
          <w:i/>
          <w:sz w:val="28"/>
          <w:szCs w:val="28"/>
        </w:rPr>
      </w:pPr>
      <w:r w:rsidRPr="008B5B84">
        <w:rPr>
          <w:rFonts w:ascii="Times New Roman" w:hAnsi="Times New Roman"/>
          <w:b/>
          <w:i/>
          <w:sz w:val="28"/>
          <w:szCs w:val="28"/>
        </w:rPr>
        <w:t>Перевірив:</w:t>
      </w:r>
    </w:p>
    <w:p w:rsidR="00AE1E7E" w:rsidRPr="00877149" w:rsidRDefault="00AE1E7E" w:rsidP="00C15165">
      <w:pPr>
        <w:spacing w:after="0" w:line="360" w:lineRule="auto"/>
        <w:ind w:left="6521" w:firstLine="1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         Дитко</w:t>
      </w:r>
      <w:r w:rsidRPr="00AB3437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Т.В.</w:t>
      </w:r>
    </w:p>
    <w:p w:rsidR="00AE1E7E" w:rsidRDefault="00AE1E7E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E1E7E" w:rsidRDefault="00AE1E7E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E1E7E" w:rsidRDefault="00AE1E7E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E1E7E" w:rsidRDefault="00AE1E7E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E1E7E" w:rsidRDefault="00AE1E7E" w:rsidP="00C15165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:rsidR="00AE1E7E" w:rsidRPr="0035789B" w:rsidRDefault="00AE1E7E" w:rsidP="00C151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Івано-Франківськ</w:t>
      </w:r>
    </w:p>
    <w:p w:rsidR="00AE1E7E" w:rsidRDefault="00AE1E7E" w:rsidP="00C15165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2015</w:t>
      </w:r>
      <w:bookmarkStart w:id="0" w:name="_GoBack"/>
      <w:bookmarkEnd w:id="0"/>
    </w:p>
    <w:p w:rsidR="00AE1E7E" w:rsidRDefault="00AE1E7E" w:rsidP="001C6F08">
      <w:pPr>
        <w:tabs>
          <w:tab w:val="left" w:pos="3825"/>
        </w:tabs>
        <w:spacing w:line="240" w:lineRule="atLeast"/>
        <w:rPr>
          <w:rFonts w:ascii="Times New Roman" w:hAnsi="Times New Roman"/>
          <w:sz w:val="28"/>
          <w:szCs w:val="28"/>
          <w:lang w:val="ru-RU"/>
        </w:rPr>
      </w:pPr>
      <w:r w:rsidRPr="00452731">
        <w:rPr>
          <w:noProof/>
          <w:lang w:val="ru-RU"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2" o:spid="_x0000_i1025" type="#_x0000_t75" style="width:467.25pt;height:237pt;visibility:visible">
            <v:imagedata r:id="rId5" o:title="" croptop="10927f" cropbottom="34062f" cropleft="20589f" cropright="19060f"/>
          </v:shape>
        </w:pict>
      </w:r>
    </w:p>
    <w:p w:rsidR="00AE1E7E" w:rsidRPr="001C6F08" w:rsidRDefault="00AE1E7E" w:rsidP="001C6F08">
      <w:pPr>
        <w:tabs>
          <w:tab w:val="left" w:pos="3825"/>
        </w:tabs>
        <w:spacing w:line="240" w:lineRule="atLeast"/>
        <w:rPr>
          <w:rFonts w:ascii="Times New Roman" w:hAnsi="Times New Roman"/>
          <w:sz w:val="28"/>
          <w:szCs w:val="28"/>
          <w:lang w:val="ru-RU"/>
        </w:rPr>
      </w:pPr>
      <w:r w:rsidRPr="00452731">
        <w:rPr>
          <w:noProof/>
          <w:lang w:val="ru-RU" w:eastAsia="ru-RU"/>
        </w:rPr>
        <w:pict>
          <v:shape id="Рисунок 4" o:spid="_x0000_i1026" type="#_x0000_t75" style="width:454.5pt;height:443.25pt;visibility:visible">
            <v:imagedata r:id="rId6" o:title="" croptop="14272f" cropbottom="12441f" cropleft="20384f" cropright="19161f"/>
          </v:shape>
        </w:pict>
      </w:r>
    </w:p>
    <w:p w:rsidR="00AE1E7E" w:rsidRDefault="00AE1E7E" w:rsidP="00B553FF">
      <w:pPr>
        <w:jc w:val="center"/>
        <w:rPr>
          <w:b/>
          <w:sz w:val="28"/>
        </w:rPr>
      </w:pPr>
    </w:p>
    <w:p w:rsidR="00AE1E7E" w:rsidRDefault="00AE1E7E" w:rsidP="00B553FF">
      <w:pPr>
        <w:jc w:val="center"/>
        <w:rPr>
          <w:b/>
          <w:sz w:val="28"/>
        </w:rPr>
      </w:pPr>
    </w:p>
    <w:p w:rsidR="00AE1E7E" w:rsidRPr="003E304A" w:rsidRDefault="00AE1E7E" w:rsidP="00B553FF">
      <w:pPr>
        <w:jc w:val="center"/>
        <w:rPr>
          <w:rFonts w:ascii="Times New Roman" w:hAnsi="Times New Roman"/>
          <w:sz w:val="28"/>
        </w:rPr>
      </w:pPr>
      <w:r w:rsidRPr="003E304A">
        <w:rPr>
          <w:rFonts w:ascii="Times New Roman" w:hAnsi="Times New Roman"/>
          <w:b/>
          <w:sz w:val="28"/>
        </w:rPr>
        <w:t>Хід роботи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class </w:t>
      </w:r>
      <w:r>
        <w:rPr>
          <w:rFonts w:ascii="Consolas" w:hAnsi="Consolas" w:cs="Consolas"/>
          <w:sz w:val="18"/>
          <w:szCs w:val="18"/>
          <w:lang w:val="en-US"/>
        </w:rPr>
        <w:t>Lab7</w:t>
      </w:r>
      <w:r w:rsidRPr="005B581F">
        <w:rPr>
          <w:rFonts w:ascii="Consolas" w:hAnsi="Consolas" w:cs="Consolas"/>
          <w:sz w:val="18"/>
          <w:szCs w:val="18"/>
        </w:rPr>
        <w:t xml:space="preserve">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long BEGIN;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final boolean allow = true;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double err = 0.02;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LinkedList&lt;Gener&gt; population = new LinkedList&lt;Gener&gt;();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final Random rand;</w:t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final int populationSize = 10;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final int maxParents = 10;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>
        <w:rPr>
          <w:rFonts w:ascii="Consolas" w:hAnsi="Consolas" w:cs="Consolas"/>
          <w:sz w:val="18"/>
          <w:szCs w:val="18"/>
        </w:rPr>
        <w:tab/>
        <w:t xml:space="preserve">public </w:t>
      </w:r>
      <w:r>
        <w:rPr>
          <w:rFonts w:ascii="Consolas" w:hAnsi="Consolas" w:cs="Consolas"/>
          <w:sz w:val="18"/>
          <w:szCs w:val="18"/>
          <w:lang w:val="en-US"/>
        </w:rPr>
        <w:t>Lab7</w:t>
      </w:r>
      <w:r w:rsidRPr="005B581F">
        <w:rPr>
          <w:rFonts w:ascii="Consolas" w:hAnsi="Consolas" w:cs="Consolas"/>
          <w:sz w:val="18"/>
          <w:szCs w:val="18"/>
        </w:rPr>
        <w:t>()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rand = new Random();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for (int i = 0; i &lt; populationSize; i++)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Gener c = new Gener();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c.random();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population.add(c);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}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 xml:space="preserve">Collections.sort(population); 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print();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}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void print()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for (Gener c : population)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jTextArea1.append(c+"\n");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}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}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public double func(double x1, double x2)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return (20 + x1*x1 + x2*x2 - 10*Math.cos(2*3.14*x1) - 10*Math.cos(2*3.14*x2));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}</w:t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double produceNextGen(double x1, double x2)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LinkedList&lt;Gener&gt; newpopulation = new LinkedList&lt;Gener&gt;();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while (newpopulation.size() &lt; populationSize * (1.0-(maxParents/100.0)) )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int size = population.size();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int i = rand.nextInt(size);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int j, k, l;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j = k = l = i;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while (j == i)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j = rand.nextInt(size);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while (k == i || k == j)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k = rand.nextInt(size);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while (l == i || l == j || k == l)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l = rand.nextInt(size);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Gener c1 = population.get(i);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Gener c2 = population.get(j);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Gener c3 = population.get(k);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Gener c4 = population.get(l);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int f1 = c1.result();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int f2 = c2.result();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int f3 = c3.result();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int f4 = c4.result();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Gener w1, w2;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if (f1 &gt; f2)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w1 = c1;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 xml:space="preserve">else 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w1 = c2;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if (f3 &gt; f4)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w2 = c3;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 xml:space="preserve">else  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w2 = c4;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Gener child1, child2;</w:t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Gener[] childs = newChilds(w1,w2);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child1 = childs[0];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child2 = childs[1];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double Mutation = 0.01;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boolean m1 = rand.nextFloat() &lt;= Mutation;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boolean m2 = rand.nextFloat() &lt;= Mutation;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if(m1)mutate(child1);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if(m2)mutate(child2);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boolean isChild1Good = child1.result() &gt;= w1.result();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boolean isChild2Good = child2.result() &gt;= w2.result();</w:t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newpopulation.add( isChild1Good ? child1 : w1);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newpopulation.add( isChild2Good ? child2 : w2);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}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int j = (int)(populationSize*maxParents/100.0);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for (int i = 0; i &lt; j; i++)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newpopulation.add( population.get(i));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}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population=newpopulation;</w:t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Collections.sort(population);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        return func(x1,x2);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}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Gener newChild(Gener c1, Gener c2, int zmish)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{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Gener child = new Gener();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for (int i = 0; i &lt; zmish; i++)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child.genotype[i] = c1.genotype[i];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}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for (int j = zmish; j &lt; Gener.SIZE; j++)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child.genotype[j] = c2.genotype[j];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}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  <w:lang w:val="en-US"/>
        </w:rPr>
        <w:t>r</w:t>
      </w:r>
      <w:r w:rsidRPr="005B581F">
        <w:rPr>
          <w:rFonts w:ascii="Consolas" w:hAnsi="Consolas" w:cs="Consolas"/>
          <w:sz w:val="18"/>
          <w:szCs w:val="18"/>
        </w:rPr>
        <w:t>eturn child;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}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Gener[] newChilds(Gener c1, Gener c2)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{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Gener child1 = new Gener();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Gener child2 = new Gener();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for (int i = 0; i &lt; Gener.SIZE; i++)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boolean b = rand.nextFloat() &gt;= 0.5;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if(b){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child1.genotype[i] = c1.genotype[i];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child2.genotype[i] = c2.genotype[i];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}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else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child1.genotype[i] = c2.genotype[i];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child2.genotype[i] = c1.genotype[i];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}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}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return new Gener[]{child1,child2} ;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}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void mutate(Gener c)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int i = rand.nextInt(Gener.SIZE);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 xml:space="preserve">c.genotype[i] = !c.genotype[i]; 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}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public  void start()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GA ga = new GA();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ga.run();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}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void run()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double fridge1 = 0, fridge2 = 0;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        double extremum = func(0,0);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        double mFridge1 = -5.12;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        double mFridge2 = -5.12;                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        for(int i = 0; i &lt; 512; i++)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       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               mFridge2+=err;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                mFridge2 = -5.12;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          for(int j = 0; j &lt; 512; j++)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       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            mFridge2+=err;                    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            if(produceNextGen(mFridge1, mFridge2)&gt;extremum){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            extremum = produceNextGen(mFridge1, mFridge2);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            fridge1 = mFridge1;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            fridge2 = mFridge2;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            }                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              }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 xml:space="preserve">                }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jTextArea1.append("Фінальний екстремум функції: "+extremum+ " при    x1="+fridge1+",     x2 = "+fridge2);</w:t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}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public class Gener implements Comparable&lt;Gener&gt;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  <w:lang w:val="en-US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public static final int SIZE = 10;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public boolean[] genotype;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public Gener()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genotype = new boolean[SIZE];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}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void random()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for (int i = 0; i &lt; genotype.length; i++)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genotype[i] = 0.5 &gt; rand.nextFloat();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}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}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private String gene()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StringBuilder sb = new StringBuilder();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for (int i = 0; i &lt; genotype.length; i++) {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sb.append(genotype[i] == true ? 1 : 0);</w:t>
      </w:r>
      <w:r w:rsidRPr="005B581F">
        <w:rPr>
          <w:rFonts w:ascii="Consolas" w:hAnsi="Consolas" w:cs="Consolas"/>
          <w:sz w:val="18"/>
          <w:szCs w:val="18"/>
        </w:rPr>
        <w:tab/>
        <w:t>}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return sb.toString();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}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int result()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int sum = 0;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for (int i = 0; i &lt; genotype.length; i++)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if (genotype[i])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sum++;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}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return sum;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}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public int compareTo(Gener o) 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int f1 = this.result();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int f2 = o.result();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if (f1 &lt; f2)</w:t>
      </w:r>
      <w:r w:rsidRPr="005B581F">
        <w:rPr>
          <w:rFonts w:ascii="Consolas" w:hAnsi="Consolas" w:cs="Consolas"/>
          <w:sz w:val="18"/>
          <w:szCs w:val="18"/>
        </w:rPr>
        <w:tab/>
        <w:t>return 1;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else if (f1 &gt; f2)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return -1;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else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return 0;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}</w:t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public String toString()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{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return "Генерація="+gene()+" Пристосованість="+result();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</w:r>
      <w:r w:rsidRPr="005B581F">
        <w:rPr>
          <w:rFonts w:ascii="Consolas" w:hAnsi="Consolas" w:cs="Consolas"/>
          <w:sz w:val="18"/>
          <w:szCs w:val="18"/>
        </w:rPr>
        <w:tab/>
        <w:t>}</w:t>
      </w:r>
    </w:p>
    <w:p w:rsidR="00AE1E7E" w:rsidRPr="005B581F" w:rsidRDefault="00AE1E7E" w:rsidP="006C6313">
      <w:pPr>
        <w:tabs>
          <w:tab w:val="left" w:pos="-567"/>
        </w:tabs>
        <w:spacing w:after="0" w:line="240" w:lineRule="auto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ab/>
        <w:t>}</w:t>
      </w:r>
    </w:p>
    <w:p w:rsidR="00AE1E7E" w:rsidRDefault="00AE1E7E" w:rsidP="006C6313">
      <w:pPr>
        <w:tabs>
          <w:tab w:val="left" w:pos="3825"/>
        </w:tabs>
        <w:spacing w:after="0" w:line="240" w:lineRule="atLeast"/>
        <w:rPr>
          <w:rFonts w:ascii="Consolas" w:hAnsi="Consolas" w:cs="Consolas"/>
          <w:sz w:val="18"/>
          <w:szCs w:val="18"/>
        </w:rPr>
      </w:pPr>
      <w:r w:rsidRPr="005B581F">
        <w:rPr>
          <w:rFonts w:ascii="Consolas" w:hAnsi="Consolas" w:cs="Consolas"/>
          <w:sz w:val="18"/>
          <w:szCs w:val="18"/>
        </w:rPr>
        <w:t>}</w:t>
      </w:r>
    </w:p>
    <w:p w:rsidR="00AE1E7E" w:rsidRDefault="00AE1E7E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E1E7E" w:rsidRDefault="00AE1E7E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E1E7E" w:rsidRDefault="00AE1E7E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E1E7E" w:rsidRDefault="00AE1E7E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E1E7E" w:rsidRDefault="00AE1E7E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E1E7E" w:rsidRDefault="00AE1E7E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E1E7E" w:rsidRDefault="00AE1E7E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E1E7E" w:rsidRDefault="00AE1E7E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E1E7E" w:rsidRDefault="00AE1E7E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E1E7E" w:rsidRDefault="00AE1E7E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E1E7E" w:rsidRDefault="00AE1E7E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E1E7E" w:rsidRDefault="00AE1E7E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E1E7E" w:rsidRDefault="00AE1E7E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Результати виконання програми</w:t>
      </w:r>
    </w:p>
    <w:p w:rsidR="00AE1E7E" w:rsidRPr="006C6313" w:rsidRDefault="00AE1E7E" w:rsidP="007A5C1E">
      <w:pPr>
        <w:spacing w:after="0" w:line="24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</w:p>
    <w:p w:rsidR="00AE1E7E" w:rsidRDefault="00AE1E7E" w:rsidP="00B553FF">
      <w:pPr>
        <w:tabs>
          <w:tab w:val="left" w:pos="3825"/>
        </w:tabs>
        <w:spacing w:line="240" w:lineRule="atLeast"/>
        <w:rPr>
          <w:rFonts w:ascii="Times New Roman" w:hAnsi="Times New Roman"/>
          <w:b/>
          <w:sz w:val="28"/>
          <w:szCs w:val="28"/>
          <w:lang w:val="en-US"/>
        </w:rPr>
      </w:pPr>
      <w:r w:rsidRPr="00452731">
        <w:rPr>
          <w:noProof/>
          <w:lang w:val="ru-RU" w:eastAsia="ru-RU"/>
        </w:rPr>
        <w:pict>
          <v:shape id="Рисунок 1" o:spid="_x0000_i1027" type="#_x0000_t75" style="width:258.75pt;height:171pt;visibility:visible">
            <v:imagedata r:id="rId7" o:title=""/>
          </v:shape>
        </w:pict>
      </w:r>
    </w:p>
    <w:p w:rsidR="00AE1E7E" w:rsidRPr="006C6313" w:rsidRDefault="00AE1E7E" w:rsidP="00B553FF">
      <w:pPr>
        <w:tabs>
          <w:tab w:val="left" w:pos="3825"/>
        </w:tabs>
        <w:spacing w:line="240" w:lineRule="atLeast"/>
        <w:rPr>
          <w:rFonts w:ascii="Times New Roman" w:hAnsi="Times New Roman"/>
          <w:b/>
          <w:sz w:val="28"/>
          <w:szCs w:val="28"/>
          <w:lang w:val="en-US"/>
        </w:rPr>
      </w:pPr>
    </w:p>
    <w:p w:rsidR="00AE1E7E" w:rsidRPr="00AC5EED" w:rsidRDefault="00AE1E7E" w:rsidP="00B553FF">
      <w:pPr>
        <w:tabs>
          <w:tab w:val="left" w:pos="3825"/>
        </w:tabs>
        <w:spacing w:line="240" w:lineRule="atLeast"/>
        <w:rPr>
          <w:rFonts w:ascii="Times New Roman" w:hAnsi="Times New Roman"/>
          <w:b/>
          <w:sz w:val="26"/>
          <w:szCs w:val="28"/>
          <w:lang w:val="ru-RU"/>
        </w:rPr>
      </w:pPr>
      <w:r>
        <w:rPr>
          <w:rFonts w:ascii="Times New Roman" w:hAnsi="Times New Roman"/>
          <w:b/>
          <w:sz w:val="28"/>
          <w:szCs w:val="28"/>
        </w:rPr>
        <w:t>Висновок:</w:t>
      </w:r>
      <w:r w:rsidRPr="00921601">
        <w:rPr>
          <w:rFonts w:ascii="Times New Roman" w:hAnsi="Times New Roman"/>
          <w:b/>
          <w:sz w:val="28"/>
          <w:szCs w:val="28"/>
          <w:lang w:val="ru-RU"/>
        </w:rPr>
        <w:t xml:space="preserve"> </w:t>
      </w:r>
      <w:r w:rsidRPr="00921601">
        <w:rPr>
          <w:rFonts w:ascii="Times New Roman" w:hAnsi="Times New Roman"/>
          <w:sz w:val="28"/>
          <w:szCs w:val="28"/>
        </w:rPr>
        <w:t>під час даної лабораторної роботи я вив</w:t>
      </w:r>
      <w:r>
        <w:rPr>
          <w:rFonts w:ascii="Times New Roman" w:hAnsi="Times New Roman"/>
          <w:sz w:val="28"/>
          <w:szCs w:val="28"/>
        </w:rPr>
        <w:t>чив принципи роботи  і навчання генетичного алгоритму і реалізував його програмно.</w:t>
      </w:r>
    </w:p>
    <w:p w:rsidR="00AE1E7E" w:rsidRPr="00B553FF" w:rsidRDefault="00AE1E7E" w:rsidP="00B553FF">
      <w:pPr>
        <w:spacing w:after="0" w:line="240" w:lineRule="auto"/>
        <w:jc w:val="center"/>
        <w:rPr>
          <w:rFonts w:ascii="Times New Roman" w:hAnsi="Times New Roman"/>
          <w:sz w:val="28"/>
          <w:szCs w:val="20"/>
          <w:lang w:val="ru-RU"/>
        </w:rPr>
      </w:pPr>
    </w:p>
    <w:sectPr w:rsidR="00AE1E7E" w:rsidRPr="00B553FF" w:rsidSect="00D52E48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C0E2E79"/>
    <w:multiLevelType w:val="hybridMultilevel"/>
    <w:tmpl w:val="0BE6D450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>
    <w:nsid w:val="2A2870D7"/>
    <w:multiLevelType w:val="hybridMultilevel"/>
    <w:tmpl w:val="C07E27E8"/>
    <w:lvl w:ilvl="0" w:tplc="04220011">
      <w:start w:val="1"/>
      <w:numFmt w:val="decimal"/>
      <w:lvlText w:val="%1)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">
    <w:nsid w:val="67946D18"/>
    <w:multiLevelType w:val="hybridMultilevel"/>
    <w:tmpl w:val="97A87B7E"/>
    <w:lvl w:ilvl="0" w:tplc="0422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22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22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D0997"/>
    <w:rsid w:val="000A25D7"/>
    <w:rsid w:val="000B3D82"/>
    <w:rsid w:val="0010790B"/>
    <w:rsid w:val="001A41E3"/>
    <w:rsid w:val="001C6F08"/>
    <w:rsid w:val="002B53B2"/>
    <w:rsid w:val="0035789B"/>
    <w:rsid w:val="003E304A"/>
    <w:rsid w:val="00452731"/>
    <w:rsid w:val="00545C1A"/>
    <w:rsid w:val="005A08D9"/>
    <w:rsid w:val="005B581F"/>
    <w:rsid w:val="006C6313"/>
    <w:rsid w:val="00767D19"/>
    <w:rsid w:val="007A5C1E"/>
    <w:rsid w:val="007C692D"/>
    <w:rsid w:val="00877149"/>
    <w:rsid w:val="008B5B84"/>
    <w:rsid w:val="008C0DA9"/>
    <w:rsid w:val="00921601"/>
    <w:rsid w:val="009D0997"/>
    <w:rsid w:val="00A27667"/>
    <w:rsid w:val="00AB3437"/>
    <w:rsid w:val="00AC5EED"/>
    <w:rsid w:val="00AC763B"/>
    <w:rsid w:val="00AE1E7E"/>
    <w:rsid w:val="00B553FF"/>
    <w:rsid w:val="00C04FB7"/>
    <w:rsid w:val="00C15165"/>
    <w:rsid w:val="00C972D5"/>
    <w:rsid w:val="00D52E48"/>
    <w:rsid w:val="00D705EB"/>
    <w:rsid w:val="00E019FE"/>
    <w:rsid w:val="00E27056"/>
    <w:rsid w:val="00F46098"/>
    <w:rsid w:val="00F771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65"/>
    <w:pPr>
      <w:spacing w:after="200" w:line="276" w:lineRule="auto"/>
    </w:pPr>
    <w:rPr>
      <w:lang w:val="uk-UA" w:eastAsia="en-US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F46098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rsid w:val="00C04FB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C04FB7"/>
    <w:rPr>
      <w:rFonts w:ascii="Tahom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rsid w:val="000A25D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uk-U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locked/>
    <w:rsid w:val="000A25D7"/>
    <w:rPr>
      <w:rFonts w:ascii="Courier New" w:hAnsi="Courier New" w:cs="Courier New"/>
      <w:sz w:val="20"/>
      <w:szCs w:val="20"/>
      <w:lang w:eastAsia="uk-UA"/>
    </w:rPr>
  </w:style>
  <w:style w:type="character" w:customStyle="1" w:styleId="ln">
    <w:name w:val="ln"/>
    <w:basedOn w:val="DefaultParagraphFont"/>
    <w:uiPriority w:val="99"/>
    <w:rsid w:val="000A25D7"/>
    <w:rPr>
      <w:rFonts w:cs="Times New Roman"/>
    </w:rPr>
  </w:style>
  <w:style w:type="character" w:customStyle="1" w:styleId="s0">
    <w:name w:val="s0"/>
    <w:basedOn w:val="DefaultParagraphFont"/>
    <w:uiPriority w:val="99"/>
    <w:rsid w:val="000A25D7"/>
    <w:rPr>
      <w:rFonts w:cs="Times New Roman"/>
    </w:rPr>
  </w:style>
  <w:style w:type="character" w:customStyle="1" w:styleId="s1">
    <w:name w:val="s1"/>
    <w:basedOn w:val="DefaultParagraphFont"/>
    <w:uiPriority w:val="99"/>
    <w:rsid w:val="000A25D7"/>
    <w:rPr>
      <w:rFonts w:cs="Times New Roman"/>
    </w:rPr>
  </w:style>
  <w:style w:type="character" w:customStyle="1" w:styleId="s2">
    <w:name w:val="s2"/>
    <w:basedOn w:val="DefaultParagraphFont"/>
    <w:uiPriority w:val="99"/>
    <w:rsid w:val="000A25D7"/>
    <w:rPr>
      <w:rFonts w:cs="Times New Roman"/>
    </w:rPr>
  </w:style>
  <w:style w:type="character" w:customStyle="1" w:styleId="s3">
    <w:name w:val="s3"/>
    <w:basedOn w:val="DefaultParagraphFont"/>
    <w:uiPriority w:val="99"/>
    <w:rsid w:val="000A25D7"/>
    <w:rPr>
      <w:rFonts w:cs="Times New Roman"/>
    </w:rPr>
  </w:style>
  <w:style w:type="character" w:customStyle="1" w:styleId="s4">
    <w:name w:val="s4"/>
    <w:basedOn w:val="DefaultParagraphFont"/>
    <w:uiPriority w:val="99"/>
    <w:rsid w:val="000A25D7"/>
    <w:rPr>
      <w:rFonts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153802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193</TotalTime>
  <Pages>6</Pages>
  <Words>808</Words>
  <Characters>4612</Characters>
  <Application>Microsoft Office Outlook</Application>
  <DocSecurity>0</DocSecurity>
  <Lines>0</Lines>
  <Paragraphs>0</Paragraphs>
  <ScaleCrop>false</ScaleCrop>
  <Company>Microsoft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ol</cp:lastModifiedBy>
  <cp:revision>12</cp:revision>
  <dcterms:created xsi:type="dcterms:W3CDTF">2014-09-28T18:13:00Z</dcterms:created>
  <dcterms:modified xsi:type="dcterms:W3CDTF">2015-11-26T21:24:00Z</dcterms:modified>
</cp:coreProperties>
</file>