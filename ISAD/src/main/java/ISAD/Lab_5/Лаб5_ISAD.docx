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AD7C09" w:rsidRDefault="00AD7C09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D7C09" w:rsidRDefault="00AD7C09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D7C09" w:rsidRPr="008C0DA9" w:rsidRDefault="00AD7C09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5</w:t>
      </w: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AD7C09" w:rsidRDefault="00AD7C09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/>
          <w:sz w:val="40"/>
          <w:szCs w:val="28"/>
        </w:rPr>
        <w:t xml:space="preserve">Мережа </w:t>
      </w:r>
      <w:r>
        <w:rPr>
          <w:rFonts w:ascii="Times New Roman" w:hAnsi="Times New Roman"/>
          <w:sz w:val="40"/>
          <w:szCs w:val="28"/>
          <w:lang w:val="en-US"/>
        </w:rPr>
        <w:t>RBF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AD7C09" w:rsidRDefault="00AD7C09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D7C09" w:rsidRDefault="00AD7C09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D7C09" w:rsidRDefault="00AD7C09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D7C09" w:rsidRPr="008B5B84" w:rsidRDefault="00AD7C09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AD7C09" w:rsidRPr="009A2F4E" w:rsidRDefault="00AD7C09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ст. групи ПІ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AD7C09" w:rsidRPr="009A2F4E" w:rsidRDefault="00AD7C09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Свирид О. Б.</w:t>
      </w:r>
    </w:p>
    <w:p w:rsidR="00AD7C09" w:rsidRPr="008B5B84" w:rsidRDefault="00AD7C09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AD7C09" w:rsidRPr="00877149" w:rsidRDefault="00AD7C09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AB34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7C09" w:rsidRDefault="00AD7C09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D7C09" w:rsidRPr="0035789B" w:rsidRDefault="00AD7C09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AD7C09" w:rsidRPr="00BE7584" w:rsidRDefault="00AD7C09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Pr="00BE7584">
        <w:rPr>
          <w:rFonts w:ascii="Times New Roman" w:hAnsi="Times New Roman"/>
          <w:sz w:val="28"/>
          <w:szCs w:val="28"/>
        </w:rPr>
        <w:t>5</w:t>
      </w:r>
    </w:p>
    <w:p w:rsidR="00AD7C09" w:rsidRDefault="00AD7C09" w:rsidP="008C0DA9">
      <w:pPr>
        <w:rPr>
          <w:rFonts w:ascii="Times New Roman" w:hAnsi="Times New Roman"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0DA9">
        <w:rPr>
          <w:rFonts w:ascii="Times New Roman" w:hAnsi="Times New Roman"/>
          <w:sz w:val="28"/>
          <w:szCs w:val="28"/>
        </w:rPr>
        <w:t xml:space="preserve">вивчити принципи функціонування і навчання мережі </w:t>
      </w:r>
      <w:r w:rsidRPr="001C6F08">
        <w:rPr>
          <w:rFonts w:ascii="Times New Roman" w:hAnsi="Times New Roman"/>
          <w:sz w:val="28"/>
          <w:szCs w:val="28"/>
        </w:rPr>
        <w:t xml:space="preserve"> типу </w:t>
      </w:r>
      <w:r>
        <w:rPr>
          <w:rFonts w:ascii="Times New Roman" w:hAnsi="Times New Roman"/>
          <w:sz w:val="28"/>
          <w:szCs w:val="28"/>
          <w:lang w:val="en-US"/>
        </w:rPr>
        <w:t>RBF</w:t>
      </w:r>
      <w:r w:rsidRPr="008C0DA9">
        <w:rPr>
          <w:rFonts w:ascii="Times New Roman" w:hAnsi="Times New Roman"/>
          <w:sz w:val="28"/>
          <w:szCs w:val="28"/>
        </w:rPr>
        <w:t xml:space="preserve"> та програмно реалізувати ї навчання.</w:t>
      </w:r>
    </w:p>
    <w:p w:rsidR="00AD7C09" w:rsidRDefault="00AD7C09" w:rsidP="008C0DA9">
      <w:pPr>
        <w:jc w:val="center"/>
        <w:rPr>
          <w:rFonts w:ascii="Times New Roman" w:hAnsi="Times New Roman"/>
          <w:b/>
          <w:sz w:val="32"/>
          <w:szCs w:val="28"/>
        </w:rPr>
      </w:pPr>
      <w:r w:rsidRPr="00A27667">
        <w:rPr>
          <w:rFonts w:ascii="Times New Roman" w:hAnsi="Times New Roman"/>
          <w:b/>
          <w:sz w:val="32"/>
          <w:szCs w:val="28"/>
        </w:rPr>
        <w:t>Короткі теоретичні відомості</w:t>
      </w:r>
    </w:p>
    <w:p w:rsidR="00AD7C09" w:rsidRPr="0035789B" w:rsidRDefault="00AD7C09" w:rsidP="00545C1A">
      <w:pPr>
        <w:jc w:val="center"/>
        <w:rPr>
          <w:b/>
          <w:sz w:val="28"/>
        </w:rPr>
      </w:pPr>
      <w:r w:rsidRPr="00CE5B35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29.75pt;height:387pt;visibility:visible">
            <v:imagedata r:id="rId5" o:title="" croptop="10111f" cropbottom="6666f" cropleft="19671f" cropright="19567f"/>
          </v:shape>
        </w:pict>
      </w:r>
    </w:p>
    <w:p w:rsidR="00AD7C09" w:rsidRPr="001C6F08" w:rsidRDefault="00AD7C09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  <w:lang w:val="ru-RU"/>
        </w:rPr>
      </w:pPr>
      <w:r w:rsidRPr="00516669">
        <w:rPr>
          <w:rFonts w:ascii="Times New Roman" w:hAnsi="Times New Roman"/>
          <w:b/>
          <w:sz w:val="28"/>
          <w:szCs w:val="28"/>
        </w:rPr>
        <w:t>Завдання:</w:t>
      </w:r>
      <w:r w:rsidRPr="00516669">
        <w:rPr>
          <w:rFonts w:ascii="Times New Roman" w:hAnsi="Times New Roman"/>
          <w:sz w:val="28"/>
          <w:szCs w:val="28"/>
        </w:rPr>
        <w:t xml:space="preserve"> реалізувати алгоритм роботи мережі </w:t>
      </w:r>
      <w:r>
        <w:rPr>
          <w:rFonts w:ascii="Times New Roman" w:hAnsi="Times New Roman"/>
          <w:sz w:val="28"/>
          <w:szCs w:val="28"/>
          <w:lang w:val="en-US"/>
        </w:rPr>
        <w:t>RBF</w:t>
      </w:r>
      <w:r w:rsidRPr="00790217">
        <w:rPr>
          <w:rFonts w:ascii="Times New Roman" w:hAnsi="Times New Roman"/>
          <w:sz w:val="28"/>
          <w:szCs w:val="28"/>
          <w:lang w:val="ru-RU"/>
        </w:rPr>
        <w:t>.</w:t>
      </w:r>
    </w:p>
    <w:p w:rsidR="00AD7C09" w:rsidRPr="009A2F4E" w:rsidRDefault="00AD7C09" w:rsidP="00545C1A">
      <w:pPr>
        <w:jc w:val="center"/>
        <w:rPr>
          <w:rFonts w:ascii="Times New Roman" w:hAnsi="Times New Roman"/>
          <w:b/>
          <w:sz w:val="28"/>
        </w:rPr>
      </w:pPr>
      <w:bookmarkStart w:id="0" w:name="_GoBack"/>
      <w:r w:rsidRPr="009A2F4E">
        <w:rPr>
          <w:rFonts w:ascii="Times New Roman" w:hAnsi="Times New Roman"/>
          <w:b/>
          <w:sz w:val="28"/>
        </w:rPr>
        <w:t>Хід роботи</w:t>
      </w:r>
    </w:p>
    <w:bookmarkEnd w:id="0"/>
    <w:p w:rsidR="00AD7C09" w:rsidRDefault="00AD7C09" w:rsidP="007A5C1E">
      <w:pPr>
        <w:spacing w:after="0"/>
        <w:rPr>
          <w:sz w:val="28"/>
        </w:rPr>
      </w:pPr>
    </w:p>
    <w:p w:rsidR="00AD7C09" w:rsidRPr="009A2F4E" w:rsidRDefault="00AD7C09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ru-RU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package</w:t>
      </w:r>
      <w:r w:rsidRPr="009A2F4E">
        <w:rPr>
          <w:rFonts w:ascii="Consolas" w:hAnsi="Consolas" w:cs="Consolas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com</w:t>
      </w:r>
      <w:r w:rsidRPr="009A2F4E">
        <w:rPr>
          <w:rFonts w:ascii="Consolas" w:hAnsi="Consolas" w:cs="Consolas"/>
          <w:sz w:val="20"/>
          <w:szCs w:val="20"/>
          <w:lang w:val="ru-RU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ISAD</w:t>
      </w:r>
      <w:r w:rsidRPr="009A2F4E">
        <w:rPr>
          <w:rFonts w:ascii="Consolas" w:hAnsi="Consolas" w:cs="Consolas"/>
          <w:sz w:val="20"/>
          <w:szCs w:val="20"/>
          <w:lang w:val="ru-RU"/>
        </w:rPr>
        <w:t>;</w:t>
      </w:r>
    </w:p>
    <w:p w:rsidR="00AD7C09" w:rsidRPr="009A2F4E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ru-RU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>import java.util.Arrays;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public class </w:t>
      </w:r>
      <w:r>
        <w:rPr>
          <w:rFonts w:ascii="Consolas" w:hAnsi="Consolas" w:cs="Consolas"/>
          <w:sz w:val="18"/>
          <w:szCs w:val="18"/>
          <w:lang w:val="en-US"/>
        </w:rPr>
        <w:t>RBF</w:t>
      </w:r>
      <w:r w:rsidRPr="003D377C">
        <w:rPr>
          <w:rFonts w:ascii="Consolas" w:hAnsi="Consolas" w:cs="Consolas"/>
          <w:sz w:val="18"/>
          <w:szCs w:val="18"/>
        </w:rPr>
        <w:t xml:space="preserve"> extends javax.swing.JFrame {</w:t>
      </w:r>
    </w:p>
    <w:p w:rsidR="00AD7C09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3D377C">
        <w:rPr>
          <w:rFonts w:ascii="Consolas" w:hAnsi="Consolas" w:cs="Consolas"/>
          <w:sz w:val="18"/>
          <w:szCs w:val="18"/>
        </w:rPr>
        <w:t>private void initialize()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pattern = new int[][]{{1, 1, 0, 0},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{0, 0, 0, 1},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{1, 0, 0, 0},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{0, 0, 1, 1},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{0, 1, 0, 0},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{0, 0, 1, 0},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{1, 0, 1, 0}};</w:t>
      </w:r>
    </w:p>
    <w:p w:rsidR="00AD7C09" w:rsidRPr="0035789B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static final int n = 4;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static final int m = 3;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static final double MAX_ERROR = 0.4;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static final int PATTERNS = 7;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static final int TRAIN_COUNT = 4;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int pattern[][] = null;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double bw[][] = null;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double tw[][] = null;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int f1a[] = null;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int f1b[] = null;</w:t>
      </w:r>
    </w:p>
    <w:p w:rsidR="00AD7C09" w:rsidRPr="0035789B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double f2[] = null;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jTextArea1.append("Ваги:\t");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bw = new double[m][n];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bw[i][j] = 1.0 / (1.0 + n);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jTextArea1.append(bw[i][j] + ", 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tw = new double[m][n];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tw[i][j] = 1.0;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jTextArea1.append(tw[i][j] + ", 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f1a = new int[n];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f1b = new int[n];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f2 = new double[m];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void RBF1()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int inputSum = 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int activationSum = 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int f2Max = 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boolean reset = true;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jTextArea1.append("\nПочаток\n");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vecNum = 0; vecNum &lt; PATTERNS; vecNum++)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jTextArea1.append("Вхід: " + vecNum + 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i = 0; i &lt; m;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f2[i] = 0.0;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i = 0; i &lt; n;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f1a[i] = pattern[vecNum][i];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inputSum = vectorSum(f1a);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i = 0; i &lt; n;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f1b[i] = f1a[i];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i = 0; i &lt; m; i++)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for (int j = 0; j &lt; n; j++)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    f2[i] += bw[i][j] * (double) f1a[j];    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reset = true;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while (reset)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f2Max = maximum(f2);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for (int i = 0; i &lt; n; i++)    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    f1b[i] = f1a[i] * (int) Math.floor(tw[f2Max][i]);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activationSum = vectorSum(f1b);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jTextArea1.append("\nАктивація (x(i)) = " + activationSum + 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reset = testForReset(activationSum, inputSum, f2Max);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if (vecNum &lt; TRAIN_COUNT)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updateWeights(activationSum, f2Max);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jTextArea1.append("\nВектор #" + vecNum + " належить до кластера #" + f2Max + 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return;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int vectorSum(int[] nodeArray)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int sum = 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n;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sum += nodeArray[i];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return sum;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void updateWeights(int activationSum, int f2Max)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n;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bw[f2Max][i] = (2.0 * (double) f1b[i]) / (1.0 + (double) activationSum);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bw[i][j] += Math.random() / 10;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n;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tw[f2Max][i] = f1b[i];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tw[i][j] += Math.random() / 4;   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return;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boolean testForReset(int activationSum, int inputSum, int f2Max)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if ((double) activationSum / (double) inputSum &gt;= MAX_ERROR)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 else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f2[f2Max] = -1.0;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int maximum(double[] nodeArray)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double max = nodeArray[0];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int max_i = 0,i = 0;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for(; i &lt; nodeArray.length; i++)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if(nodeArray[i] &gt; max)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max = nodeArray[i];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max_i = i;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return max_i;         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private void printResults()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jTextArea1.append("\nФінальні ваги:\n");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jTextArea1.append(bw[i][j] + ",  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for (int i = 0; i &lt; m; i++)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for (int j = 0; j &lt; n; j++)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    jTextArea1.append(tw[i][j] + ",  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    jTextArea1.append("\n");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public void go()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initialize();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RBF1();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printResults();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public </w:t>
      </w:r>
      <w:r>
        <w:rPr>
          <w:rFonts w:ascii="Consolas" w:hAnsi="Consolas" w:cs="Consolas"/>
          <w:sz w:val="18"/>
          <w:szCs w:val="18"/>
          <w:lang w:val="en-US"/>
        </w:rPr>
        <w:t>RBF</w:t>
      </w:r>
      <w:r w:rsidRPr="003D377C">
        <w:rPr>
          <w:rFonts w:ascii="Consolas" w:hAnsi="Consolas" w:cs="Consolas"/>
          <w:sz w:val="18"/>
          <w:szCs w:val="18"/>
        </w:rPr>
        <w:t>() {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initComponents();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3D377C">
        <w:rPr>
          <w:rFonts w:ascii="Consolas" w:hAnsi="Consolas" w:cs="Consolas"/>
          <w:sz w:val="18"/>
          <w:szCs w:val="18"/>
        </w:rPr>
        <w:t xml:space="preserve">        go();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  <w:r w:rsidRPr="003D377C">
        <w:rPr>
          <w:rFonts w:ascii="Consolas" w:hAnsi="Consolas" w:cs="Consolas"/>
          <w:sz w:val="18"/>
          <w:szCs w:val="18"/>
        </w:rPr>
        <w:t xml:space="preserve">    }</w:t>
      </w:r>
    </w:p>
    <w:p w:rsidR="00AD7C09" w:rsidRPr="003D377C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</w:p>
    <w:p w:rsidR="00AD7C09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  <w:lang w:val="en-US"/>
        </w:rPr>
      </w:pPr>
      <w:r w:rsidRPr="003D377C">
        <w:rPr>
          <w:rFonts w:ascii="Consolas" w:hAnsi="Consolas" w:cs="Consolas"/>
          <w:sz w:val="18"/>
          <w:szCs w:val="18"/>
          <w:lang w:val="en-US"/>
        </w:rPr>
        <w:t xml:space="preserve">  public static void main(String args[]) { new </w:t>
      </w:r>
      <w:r>
        <w:rPr>
          <w:rFonts w:ascii="Consolas" w:hAnsi="Consolas" w:cs="Consolas"/>
          <w:sz w:val="18"/>
          <w:szCs w:val="18"/>
          <w:lang w:val="en-US"/>
        </w:rPr>
        <w:t>RBF</w:t>
      </w:r>
      <w:r w:rsidRPr="003D377C">
        <w:rPr>
          <w:rFonts w:ascii="Consolas" w:hAnsi="Consolas" w:cs="Consolas"/>
          <w:sz w:val="18"/>
          <w:szCs w:val="18"/>
          <w:lang w:val="en-US"/>
        </w:rPr>
        <w:t>().setVisible(true);}</w:t>
      </w:r>
    </w:p>
    <w:p w:rsidR="00AD7C09" w:rsidRDefault="00AD7C09" w:rsidP="0035789B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</w:p>
    <w:p w:rsidR="00AD7C09" w:rsidRDefault="00AD7C09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AD7C09" w:rsidRPr="0035789B" w:rsidRDefault="00AD7C09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E5B35">
        <w:rPr>
          <w:rFonts w:ascii="Times New Roman" w:hAnsi="Times New Roman"/>
          <w:b/>
          <w:noProof/>
          <w:sz w:val="28"/>
          <w:szCs w:val="28"/>
          <w:lang w:val="ru-RU" w:eastAsia="ru-RU"/>
        </w:rPr>
        <w:pict>
          <v:shape id="Рисунок 1" o:spid="_x0000_i1026" type="#_x0000_t75" style="width:481.5pt;height:140.25pt;visibility:visible">
            <v:imagedata r:id="rId6" o:title=""/>
          </v:shape>
        </w:pict>
      </w:r>
    </w:p>
    <w:p w:rsidR="00AD7C09" w:rsidRPr="001C6F08" w:rsidRDefault="00AD7C09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D7C09" w:rsidRDefault="00AD7C09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AD7C09" w:rsidRPr="005A08D9" w:rsidRDefault="00AD7C09" w:rsidP="000A25D7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5A08D9">
        <w:rPr>
          <w:rFonts w:ascii="Times New Roman" w:hAnsi="Times New Roman"/>
          <w:b/>
          <w:i/>
          <w:sz w:val="28"/>
          <w:szCs w:val="20"/>
        </w:rPr>
        <w:t>Висновок:</w:t>
      </w:r>
      <w:r>
        <w:rPr>
          <w:rFonts w:ascii="Times New Roman" w:hAnsi="Times New Roman"/>
          <w:b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в ході лабораторної роботи я ознайомився з принципом роботи мережі </w:t>
      </w:r>
      <w:r>
        <w:rPr>
          <w:rFonts w:ascii="Times New Roman" w:hAnsi="Times New Roman"/>
          <w:sz w:val="28"/>
          <w:szCs w:val="20"/>
          <w:lang w:val="en-US"/>
        </w:rPr>
        <w:t>RBF</w:t>
      </w:r>
      <w:r w:rsidRPr="00D705EB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і програмно реалізував алгоритм її навчання.</w:t>
      </w:r>
    </w:p>
    <w:sectPr w:rsidR="00AD7C09" w:rsidRPr="005A08D9" w:rsidSect="00670B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A25D7"/>
    <w:rsid w:val="000B3D82"/>
    <w:rsid w:val="0010790B"/>
    <w:rsid w:val="001A41E3"/>
    <w:rsid w:val="001C6F08"/>
    <w:rsid w:val="002B53B2"/>
    <w:rsid w:val="003159EA"/>
    <w:rsid w:val="0035789B"/>
    <w:rsid w:val="003D377C"/>
    <w:rsid w:val="00516669"/>
    <w:rsid w:val="00545C1A"/>
    <w:rsid w:val="005A08D9"/>
    <w:rsid w:val="005F6490"/>
    <w:rsid w:val="00670BFD"/>
    <w:rsid w:val="00767D19"/>
    <w:rsid w:val="00790217"/>
    <w:rsid w:val="007A5C1E"/>
    <w:rsid w:val="007C692D"/>
    <w:rsid w:val="00877149"/>
    <w:rsid w:val="008B5B84"/>
    <w:rsid w:val="008C0DA9"/>
    <w:rsid w:val="009A2F4E"/>
    <w:rsid w:val="009D0997"/>
    <w:rsid w:val="00A27667"/>
    <w:rsid w:val="00AB3437"/>
    <w:rsid w:val="00AD7C09"/>
    <w:rsid w:val="00BE7584"/>
    <w:rsid w:val="00C04FB7"/>
    <w:rsid w:val="00C15165"/>
    <w:rsid w:val="00CE5B35"/>
    <w:rsid w:val="00D705EB"/>
    <w:rsid w:val="00E019FE"/>
    <w:rsid w:val="00E27056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7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183</TotalTime>
  <Pages>5</Pages>
  <Words>861</Words>
  <Characters>4912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9</cp:revision>
  <dcterms:created xsi:type="dcterms:W3CDTF">2014-09-28T18:13:00Z</dcterms:created>
  <dcterms:modified xsi:type="dcterms:W3CDTF">2015-11-19T21:13:00Z</dcterms:modified>
</cp:coreProperties>
</file>