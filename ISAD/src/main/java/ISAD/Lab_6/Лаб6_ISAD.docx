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5CD6" w:rsidRDefault="004F5CD6" w:rsidP="00C1516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Міністерство освіти і науки України</w:t>
      </w:r>
    </w:p>
    <w:p w:rsidR="004F5CD6" w:rsidRDefault="004F5CD6" w:rsidP="00C1516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Івано-Франківський національний технічний університет нафти і газу</w:t>
      </w:r>
    </w:p>
    <w:p w:rsidR="004F5CD6" w:rsidRDefault="004F5CD6" w:rsidP="00C15165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4F5CD6" w:rsidRDefault="004F5CD6" w:rsidP="00C15165">
      <w:pPr>
        <w:spacing w:after="0" w:line="360" w:lineRule="auto"/>
        <w:ind w:left="5812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Кафедра  програмного забезпечення автоматизованих систем</w:t>
      </w:r>
    </w:p>
    <w:p w:rsidR="004F5CD6" w:rsidRDefault="004F5CD6" w:rsidP="00C15165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4F5CD6" w:rsidRDefault="004F5CD6" w:rsidP="00C15165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4F5CD6" w:rsidRDefault="004F5CD6" w:rsidP="00C15165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4F5CD6" w:rsidRDefault="004F5CD6" w:rsidP="00C15165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4F5CD6" w:rsidRDefault="004F5CD6" w:rsidP="00C15165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4F5CD6" w:rsidRDefault="004F5CD6" w:rsidP="00C15165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4F5CD6" w:rsidRPr="00B553FF" w:rsidRDefault="004F5CD6" w:rsidP="00C15165">
      <w:pPr>
        <w:spacing w:after="0" w:line="360" w:lineRule="auto"/>
        <w:jc w:val="center"/>
        <w:rPr>
          <w:rFonts w:ascii="Times New Roman" w:hAnsi="Times New Roman"/>
          <w:b/>
          <w:sz w:val="44"/>
          <w:szCs w:val="28"/>
          <w:lang w:val="ru-RU"/>
        </w:rPr>
      </w:pPr>
      <w:r>
        <w:rPr>
          <w:rFonts w:ascii="Times New Roman" w:hAnsi="Times New Roman"/>
          <w:b/>
          <w:sz w:val="44"/>
          <w:szCs w:val="28"/>
        </w:rPr>
        <w:t>Лабораторна робота №</w:t>
      </w:r>
      <w:r w:rsidRPr="00B553FF">
        <w:rPr>
          <w:rFonts w:ascii="Times New Roman" w:hAnsi="Times New Roman"/>
          <w:b/>
          <w:sz w:val="44"/>
          <w:szCs w:val="28"/>
          <w:lang w:val="ru-RU"/>
        </w:rPr>
        <w:t>6</w:t>
      </w:r>
    </w:p>
    <w:p w:rsidR="004F5CD6" w:rsidRDefault="004F5CD6" w:rsidP="00C15165">
      <w:pPr>
        <w:spacing w:after="0" w:line="360" w:lineRule="auto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Тема:</w:t>
      </w:r>
    </w:p>
    <w:p w:rsidR="004F5CD6" w:rsidRDefault="004F5CD6" w:rsidP="00C15165">
      <w:pPr>
        <w:spacing w:after="0" w:line="360" w:lineRule="auto"/>
        <w:ind w:firstLine="539"/>
        <w:jc w:val="center"/>
        <w:rPr>
          <w:color w:val="000000"/>
        </w:rPr>
      </w:pPr>
      <w:r>
        <w:rPr>
          <w:rFonts w:ascii="Times New Roman" w:hAnsi="Times New Roman"/>
          <w:b/>
          <w:sz w:val="36"/>
          <w:szCs w:val="28"/>
        </w:rPr>
        <w:t>«</w:t>
      </w:r>
      <w:r w:rsidRPr="0077272B">
        <w:rPr>
          <w:rFonts w:ascii="Times New Roman" w:hAnsi="Times New Roman"/>
          <w:sz w:val="40"/>
          <w:szCs w:val="28"/>
        </w:rPr>
        <w:t>Метод групового врахування аргументів</w:t>
      </w:r>
      <w:r>
        <w:rPr>
          <w:rFonts w:ascii="Times New Roman" w:hAnsi="Times New Roman"/>
          <w:b/>
          <w:sz w:val="36"/>
          <w:szCs w:val="28"/>
        </w:rPr>
        <w:t>»</w:t>
      </w:r>
    </w:p>
    <w:p w:rsidR="004F5CD6" w:rsidRDefault="004F5CD6" w:rsidP="00C15165">
      <w:pPr>
        <w:spacing w:after="0" w:line="360" w:lineRule="auto"/>
        <w:rPr>
          <w:rFonts w:ascii="Times New Roman" w:hAnsi="Times New Roman"/>
          <w:i/>
          <w:sz w:val="28"/>
          <w:szCs w:val="28"/>
        </w:rPr>
      </w:pPr>
    </w:p>
    <w:p w:rsidR="004F5CD6" w:rsidRDefault="004F5CD6" w:rsidP="00C15165">
      <w:pPr>
        <w:spacing w:after="0" w:line="360" w:lineRule="auto"/>
        <w:rPr>
          <w:rFonts w:ascii="Times New Roman" w:hAnsi="Times New Roman"/>
          <w:i/>
          <w:sz w:val="28"/>
          <w:szCs w:val="28"/>
        </w:rPr>
      </w:pPr>
    </w:p>
    <w:p w:rsidR="004F5CD6" w:rsidRDefault="004F5CD6" w:rsidP="00C15165">
      <w:pPr>
        <w:spacing w:after="0" w:line="360" w:lineRule="auto"/>
        <w:rPr>
          <w:rFonts w:ascii="Times New Roman" w:hAnsi="Times New Roman"/>
          <w:i/>
          <w:sz w:val="28"/>
          <w:szCs w:val="28"/>
        </w:rPr>
      </w:pPr>
    </w:p>
    <w:p w:rsidR="004F5CD6" w:rsidRPr="008B5B84" w:rsidRDefault="004F5CD6" w:rsidP="00C15165">
      <w:pPr>
        <w:spacing w:after="0" w:line="360" w:lineRule="auto"/>
        <w:ind w:left="7230"/>
        <w:rPr>
          <w:rFonts w:ascii="Times New Roman" w:hAnsi="Times New Roman"/>
          <w:b/>
          <w:sz w:val="28"/>
          <w:szCs w:val="28"/>
        </w:rPr>
      </w:pPr>
      <w:r w:rsidRPr="008B5B84">
        <w:rPr>
          <w:rFonts w:ascii="Times New Roman" w:hAnsi="Times New Roman"/>
          <w:b/>
          <w:i/>
          <w:sz w:val="28"/>
          <w:szCs w:val="28"/>
        </w:rPr>
        <w:t>Виконав</w:t>
      </w:r>
      <w:r w:rsidRPr="008B5B84">
        <w:rPr>
          <w:rFonts w:ascii="Times New Roman" w:hAnsi="Times New Roman"/>
          <w:b/>
          <w:sz w:val="28"/>
          <w:szCs w:val="28"/>
        </w:rPr>
        <w:t>:</w:t>
      </w:r>
    </w:p>
    <w:p w:rsidR="004F5CD6" w:rsidRDefault="004F5CD6" w:rsidP="00C15165">
      <w:pPr>
        <w:spacing w:after="0" w:line="360" w:lineRule="auto"/>
        <w:ind w:left="723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ст. групи ПІт-15-3</w:t>
      </w:r>
    </w:p>
    <w:p w:rsidR="004F5CD6" w:rsidRDefault="004F5CD6" w:rsidP="00C15165">
      <w:pPr>
        <w:spacing w:after="0" w:line="360" w:lineRule="auto"/>
        <w:ind w:left="723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Свирид О. Б.</w:t>
      </w:r>
    </w:p>
    <w:p w:rsidR="004F5CD6" w:rsidRPr="008B5B84" w:rsidRDefault="004F5CD6" w:rsidP="00C15165">
      <w:pPr>
        <w:spacing w:after="0" w:line="360" w:lineRule="auto"/>
        <w:ind w:left="7230"/>
        <w:rPr>
          <w:rFonts w:ascii="Times New Roman" w:hAnsi="Times New Roman"/>
          <w:b/>
          <w:i/>
          <w:sz w:val="28"/>
          <w:szCs w:val="28"/>
        </w:rPr>
      </w:pPr>
      <w:r w:rsidRPr="008B5B84">
        <w:rPr>
          <w:rFonts w:ascii="Times New Roman" w:hAnsi="Times New Roman"/>
          <w:b/>
          <w:i/>
          <w:sz w:val="28"/>
          <w:szCs w:val="28"/>
        </w:rPr>
        <w:t>Перевірив:</w:t>
      </w:r>
    </w:p>
    <w:p w:rsidR="004F5CD6" w:rsidRPr="00877149" w:rsidRDefault="004F5CD6" w:rsidP="00C15165">
      <w:pPr>
        <w:spacing w:after="0" w:line="360" w:lineRule="auto"/>
        <w:ind w:left="6521" w:firstLine="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Дитко</w:t>
      </w:r>
      <w:r w:rsidRPr="00EA074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Т.В.</w:t>
      </w:r>
    </w:p>
    <w:p w:rsidR="004F5CD6" w:rsidRDefault="004F5CD6" w:rsidP="00C1516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4F5CD6" w:rsidRDefault="004F5CD6" w:rsidP="00C1516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4F5CD6" w:rsidRDefault="004F5CD6" w:rsidP="00C1516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4F5CD6" w:rsidRDefault="004F5CD6" w:rsidP="00C1516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4F5CD6" w:rsidRDefault="004F5CD6" w:rsidP="00C1516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4F5CD6" w:rsidRPr="0035789B" w:rsidRDefault="004F5CD6" w:rsidP="00C15165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Івано-Франківськ</w:t>
      </w:r>
    </w:p>
    <w:p w:rsidR="004F5CD6" w:rsidRPr="00EA074E" w:rsidRDefault="004F5CD6" w:rsidP="00C15165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201</w:t>
      </w:r>
      <w:r w:rsidRPr="00EA074E">
        <w:rPr>
          <w:rFonts w:ascii="Times New Roman" w:hAnsi="Times New Roman"/>
          <w:sz w:val="28"/>
          <w:szCs w:val="28"/>
        </w:rPr>
        <w:t>5</w:t>
      </w:r>
    </w:p>
    <w:p w:rsidR="004F5CD6" w:rsidRPr="00EA074E" w:rsidRDefault="004F5CD6" w:rsidP="001C6F08">
      <w:pPr>
        <w:tabs>
          <w:tab w:val="left" w:pos="3825"/>
        </w:tabs>
        <w:spacing w:line="240" w:lineRule="atLeast"/>
        <w:rPr>
          <w:rFonts w:ascii="Times New Roman" w:hAnsi="Times New Roman"/>
          <w:sz w:val="28"/>
          <w:szCs w:val="28"/>
        </w:rPr>
      </w:pPr>
      <w:r w:rsidRPr="00037B40">
        <w:rPr>
          <w:noProof/>
          <w:lang w:val="ru-RU"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4" o:spid="_x0000_i1025" type="#_x0000_t75" style="width:467.25pt;height:567pt;visibility:visible">
            <v:imagedata r:id="rId5" o:title="" croptop="10598f" cropbottom="4219f" cropleft="20077f" cropright="18753f"/>
          </v:shape>
        </w:pict>
      </w:r>
    </w:p>
    <w:p w:rsidR="004F5CD6" w:rsidRDefault="004F5CD6" w:rsidP="00B553FF">
      <w:pPr>
        <w:jc w:val="center"/>
        <w:rPr>
          <w:sz w:val="28"/>
        </w:rPr>
      </w:pPr>
      <w:r w:rsidRPr="00545C1A">
        <w:rPr>
          <w:b/>
          <w:sz w:val="28"/>
        </w:rPr>
        <w:t>Хід роботи</w:t>
      </w:r>
    </w:p>
    <w:p w:rsidR="004F5CD6" w:rsidRPr="00EA074E" w:rsidRDefault="004F5CD6" w:rsidP="001C6F08">
      <w:pPr>
        <w:tabs>
          <w:tab w:val="left" w:pos="3825"/>
        </w:tabs>
        <w:spacing w:after="0" w:line="240" w:lineRule="atLeast"/>
        <w:rPr>
          <w:rFonts w:ascii="Consolas" w:hAnsi="Consolas" w:cs="Consolas"/>
          <w:sz w:val="20"/>
          <w:szCs w:val="20"/>
        </w:rPr>
      </w:pPr>
      <w:r w:rsidRPr="005F6490">
        <w:rPr>
          <w:rFonts w:ascii="Consolas" w:hAnsi="Consolas" w:cs="Consolas"/>
          <w:sz w:val="20"/>
          <w:szCs w:val="20"/>
          <w:lang w:val="en-US"/>
        </w:rPr>
        <w:t>package</w:t>
      </w:r>
      <w:r w:rsidRPr="00EA074E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  <w:lang w:val="en-US"/>
        </w:rPr>
        <w:t>com</w:t>
      </w:r>
      <w:r w:rsidRPr="00EA074E">
        <w:rPr>
          <w:rFonts w:ascii="Consolas" w:hAnsi="Consolas" w:cs="Consolas"/>
          <w:sz w:val="20"/>
          <w:szCs w:val="20"/>
        </w:rPr>
        <w:t>.</w:t>
      </w:r>
      <w:r>
        <w:rPr>
          <w:rFonts w:ascii="Consolas" w:hAnsi="Consolas" w:cs="Consolas"/>
          <w:sz w:val="20"/>
          <w:szCs w:val="20"/>
          <w:lang w:val="en-US"/>
        </w:rPr>
        <w:t>Oleg</w:t>
      </w:r>
      <w:r w:rsidRPr="00EA074E">
        <w:rPr>
          <w:rFonts w:ascii="Consolas" w:hAnsi="Consolas" w:cs="Consolas"/>
          <w:sz w:val="20"/>
          <w:szCs w:val="20"/>
        </w:rPr>
        <w:t>;</w:t>
      </w:r>
    </w:p>
    <w:p w:rsidR="004F5CD6" w:rsidRPr="00EA074E" w:rsidRDefault="004F5CD6" w:rsidP="0035789B">
      <w:pPr>
        <w:tabs>
          <w:tab w:val="left" w:pos="3825"/>
        </w:tabs>
        <w:spacing w:after="0" w:line="240" w:lineRule="atLeast"/>
        <w:rPr>
          <w:rFonts w:ascii="Consolas" w:hAnsi="Consolas" w:cs="Consolas"/>
          <w:sz w:val="18"/>
          <w:szCs w:val="18"/>
        </w:rPr>
      </w:pPr>
    </w:p>
    <w:p w:rsidR="004F5CD6" w:rsidRPr="00EA074E" w:rsidRDefault="004F5CD6" w:rsidP="00B553FF">
      <w:pPr>
        <w:tabs>
          <w:tab w:val="left" w:pos="3825"/>
        </w:tabs>
        <w:spacing w:after="0" w:line="240" w:lineRule="auto"/>
        <w:rPr>
          <w:rFonts w:ascii="Consolas" w:hAnsi="Consolas" w:cs="Consolas"/>
          <w:sz w:val="20"/>
          <w:szCs w:val="20"/>
        </w:rPr>
      </w:pPr>
      <w:r w:rsidRPr="00D230AE">
        <w:rPr>
          <w:rFonts w:ascii="Consolas" w:hAnsi="Consolas" w:cs="Consolas"/>
          <w:sz w:val="20"/>
          <w:szCs w:val="20"/>
          <w:lang w:val="en-US"/>
        </w:rPr>
        <w:t>class</w:t>
      </w:r>
      <w:r w:rsidRPr="00EA074E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  <w:lang w:val="en-US"/>
        </w:rPr>
        <w:t>Lab</w:t>
      </w:r>
      <w:r w:rsidRPr="00EA074E">
        <w:rPr>
          <w:rFonts w:ascii="Consolas" w:hAnsi="Consolas" w:cs="Consolas"/>
          <w:sz w:val="20"/>
          <w:szCs w:val="20"/>
        </w:rPr>
        <w:t>6 {</w:t>
      </w:r>
    </w:p>
    <w:p w:rsidR="004F5CD6" w:rsidRPr="00EA074E" w:rsidRDefault="004F5CD6" w:rsidP="00B553FF">
      <w:pPr>
        <w:tabs>
          <w:tab w:val="left" w:pos="3825"/>
        </w:tabs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F5CD6" w:rsidRPr="00D230AE" w:rsidRDefault="004F5CD6" w:rsidP="00B553FF">
      <w:pPr>
        <w:tabs>
          <w:tab w:val="left" w:pos="382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A074E">
        <w:rPr>
          <w:rFonts w:ascii="Consolas" w:hAnsi="Consolas" w:cs="Consolas"/>
          <w:sz w:val="20"/>
          <w:szCs w:val="20"/>
        </w:rPr>
        <w:t xml:space="preserve">        </w:t>
      </w:r>
      <w:r w:rsidRPr="00D230AE">
        <w:rPr>
          <w:rFonts w:ascii="Consolas" w:hAnsi="Consolas" w:cs="Consolas"/>
          <w:sz w:val="20"/>
          <w:szCs w:val="20"/>
          <w:lang w:val="en-US"/>
        </w:rPr>
        <w:t>private static final int MAX_I</w:t>
      </w:r>
      <w:bookmarkStart w:id="0" w:name="_GoBack"/>
      <w:bookmarkEnd w:id="0"/>
      <w:r w:rsidRPr="00D230AE">
        <w:rPr>
          <w:rFonts w:ascii="Consolas" w:hAnsi="Consolas" w:cs="Consolas"/>
          <w:sz w:val="20"/>
          <w:szCs w:val="20"/>
          <w:lang w:val="en-US"/>
        </w:rPr>
        <w:t xml:space="preserve"> = 5;</w:t>
      </w:r>
    </w:p>
    <w:p w:rsidR="004F5CD6" w:rsidRPr="00D230AE" w:rsidRDefault="004F5CD6" w:rsidP="00B553FF">
      <w:pPr>
        <w:tabs>
          <w:tab w:val="left" w:pos="382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30AE">
        <w:rPr>
          <w:rFonts w:ascii="Consolas" w:hAnsi="Consolas" w:cs="Consolas"/>
          <w:sz w:val="20"/>
          <w:szCs w:val="20"/>
          <w:lang w:val="en-US"/>
        </w:rPr>
        <w:t xml:space="preserve">        private static final int MAX_J = 7;</w:t>
      </w:r>
    </w:p>
    <w:p w:rsidR="004F5CD6" w:rsidRPr="00D230AE" w:rsidRDefault="004F5CD6" w:rsidP="00B553FF">
      <w:pPr>
        <w:tabs>
          <w:tab w:val="left" w:pos="382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30AE">
        <w:rPr>
          <w:rFonts w:ascii="Consolas" w:hAnsi="Consolas" w:cs="Consolas"/>
          <w:sz w:val="20"/>
          <w:szCs w:val="20"/>
          <w:lang w:val="en-US"/>
        </w:rPr>
        <w:t xml:space="preserve">        private static final int INPUTS = 7;</w:t>
      </w:r>
    </w:p>
    <w:p w:rsidR="004F5CD6" w:rsidRPr="00D230AE" w:rsidRDefault="004F5CD6" w:rsidP="00B553FF">
      <w:pPr>
        <w:tabs>
          <w:tab w:val="left" w:pos="382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30AE">
        <w:rPr>
          <w:rFonts w:ascii="Consolas" w:hAnsi="Consolas" w:cs="Consolas"/>
          <w:sz w:val="20"/>
          <w:szCs w:val="20"/>
          <w:lang w:val="en-US"/>
        </w:rPr>
        <w:t xml:space="preserve">        private static final int INPUT_TESTS = 6;</w:t>
      </w:r>
    </w:p>
    <w:p w:rsidR="004F5CD6" w:rsidRPr="00D230AE" w:rsidRDefault="004F5CD6" w:rsidP="00B553FF">
      <w:pPr>
        <w:tabs>
          <w:tab w:val="left" w:pos="382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30AE">
        <w:rPr>
          <w:rFonts w:ascii="Consolas" w:hAnsi="Consolas" w:cs="Consolas"/>
          <w:sz w:val="20"/>
          <w:szCs w:val="20"/>
          <w:lang w:val="en-US"/>
        </w:rPr>
        <w:t xml:space="preserve">        private static final double Z = 0.96;</w:t>
      </w:r>
    </w:p>
    <w:p w:rsidR="004F5CD6" w:rsidRPr="00D230AE" w:rsidRDefault="004F5CD6" w:rsidP="00B553FF">
      <w:pPr>
        <w:tabs>
          <w:tab w:val="left" w:pos="382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30AE">
        <w:rPr>
          <w:rFonts w:ascii="Consolas" w:hAnsi="Consolas" w:cs="Consolas"/>
          <w:sz w:val="20"/>
          <w:szCs w:val="20"/>
          <w:lang w:val="en-US"/>
        </w:rPr>
        <w:t xml:space="preserve">        private static final double MIN_ALPHA = 0.01;</w:t>
      </w:r>
    </w:p>
    <w:p w:rsidR="004F5CD6" w:rsidRPr="00D230AE" w:rsidRDefault="004F5CD6" w:rsidP="00B553FF">
      <w:pPr>
        <w:tabs>
          <w:tab w:val="left" w:pos="382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30AE">
        <w:rPr>
          <w:rFonts w:ascii="Consolas" w:hAnsi="Consolas" w:cs="Consolas"/>
          <w:sz w:val="20"/>
          <w:szCs w:val="20"/>
          <w:lang w:val="en-US"/>
        </w:rPr>
        <w:t xml:space="preserve">        private static final double A = 0.023;</w:t>
      </w:r>
    </w:p>
    <w:p w:rsidR="004F5CD6" w:rsidRPr="00D230AE" w:rsidRDefault="004F5CD6" w:rsidP="00B553FF">
      <w:pPr>
        <w:tabs>
          <w:tab w:val="left" w:pos="382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30AE">
        <w:rPr>
          <w:rFonts w:ascii="Consolas" w:hAnsi="Consolas" w:cs="Consolas"/>
          <w:sz w:val="20"/>
          <w:szCs w:val="20"/>
          <w:lang w:val="en-US"/>
        </w:rPr>
        <w:t xml:space="preserve">        private static final double A0 = 0.04;</w:t>
      </w:r>
    </w:p>
    <w:p w:rsidR="004F5CD6" w:rsidRPr="00D230AE" w:rsidRDefault="004F5CD6" w:rsidP="00B553FF">
      <w:pPr>
        <w:tabs>
          <w:tab w:val="left" w:pos="382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30AE">
        <w:rPr>
          <w:rFonts w:ascii="Consolas" w:hAnsi="Consolas" w:cs="Consolas"/>
          <w:sz w:val="20"/>
          <w:szCs w:val="20"/>
          <w:lang w:val="en-US"/>
        </w:rPr>
        <w:t xml:space="preserve">        private double alpha = 0.6;</w:t>
      </w:r>
    </w:p>
    <w:p w:rsidR="004F5CD6" w:rsidRPr="00D230AE" w:rsidRDefault="004F5CD6" w:rsidP="00B553FF">
      <w:pPr>
        <w:tabs>
          <w:tab w:val="left" w:pos="382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30AE">
        <w:rPr>
          <w:rFonts w:ascii="Consolas" w:hAnsi="Consolas" w:cs="Consolas"/>
          <w:sz w:val="20"/>
          <w:szCs w:val="20"/>
          <w:lang w:val="en-US"/>
        </w:rPr>
        <w:t xml:space="preserve">        private double d[] = new double[MAX_I];</w:t>
      </w:r>
    </w:p>
    <w:p w:rsidR="004F5CD6" w:rsidRPr="00D230AE" w:rsidRDefault="004F5CD6" w:rsidP="00B553FF">
      <w:pPr>
        <w:tabs>
          <w:tab w:val="left" w:pos="382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30AE">
        <w:rPr>
          <w:rFonts w:ascii="Consolas" w:hAnsi="Consolas" w:cs="Consolas"/>
          <w:sz w:val="20"/>
          <w:szCs w:val="20"/>
          <w:lang w:val="en-US"/>
        </w:rPr>
        <w:t xml:space="preserve">        private double w[][] = {{0.2, 0.6, 0.5, 0.9, 0.4, 0.2, 0.8},</w:t>
      </w:r>
    </w:p>
    <w:p w:rsidR="004F5CD6" w:rsidRPr="00D230AE" w:rsidRDefault="004F5CD6" w:rsidP="00B553FF">
      <w:pPr>
        <w:tabs>
          <w:tab w:val="left" w:pos="382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30AE">
        <w:rPr>
          <w:rFonts w:ascii="Consolas" w:hAnsi="Consolas" w:cs="Consolas"/>
          <w:sz w:val="20"/>
          <w:szCs w:val="20"/>
          <w:lang w:val="en-US"/>
        </w:rPr>
        <w:t xml:space="preserve">            {0.9, 0.3, 0.6, 0.4, 0.5, 0.6, 0.3},</w:t>
      </w:r>
    </w:p>
    <w:p w:rsidR="004F5CD6" w:rsidRPr="00D230AE" w:rsidRDefault="004F5CD6" w:rsidP="00B553FF">
      <w:pPr>
        <w:tabs>
          <w:tab w:val="left" w:pos="382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30AE">
        <w:rPr>
          <w:rFonts w:ascii="Consolas" w:hAnsi="Consolas" w:cs="Consolas"/>
          <w:sz w:val="20"/>
          <w:szCs w:val="20"/>
          <w:lang w:val="en-US"/>
        </w:rPr>
        <w:t xml:space="preserve">            {0.8, 0.5, 0.7, 0.2, 0.6, 0.9, 0.5},</w:t>
      </w:r>
    </w:p>
    <w:p w:rsidR="004F5CD6" w:rsidRPr="00D230AE" w:rsidRDefault="004F5CD6" w:rsidP="00B553FF">
      <w:pPr>
        <w:tabs>
          <w:tab w:val="left" w:pos="382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30AE">
        <w:rPr>
          <w:rFonts w:ascii="Consolas" w:hAnsi="Consolas" w:cs="Consolas"/>
          <w:sz w:val="20"/>
          <w:szCs w:val="20"/>
          <w:lang w:val="en-US"/>
        </w:rPr>
        <w:t xml:space="preserve">            {0.6, 0.4, 0.2, 0.3, 0.7, 0.2, 0.4},</w:t>
      </w:r>
    </w:p>
    <w:p w:rsidR="004F5CD6" w:rsidRPr="00D230AE" w:rsidRDefault="004F5CD6" w:rsidP="00B553FF">
      <w:pPr>
        <w:tabs>
          <w:tab w:val="left" w:pos="382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30AE">
        <w:rPr>
          <w:rFonts w:ascii="Consolas" w:hAnsi="Consolas" w:cs="Consolas"/>
          <w:sz w:val="20"/>
          <w:szCs w:val="20"/>
          <w:lang w:val="en-US"/>
        </w:rPr>
        <w:t xml:space="preserve">            {0.8, 0.9, 0.7, 0.9, 0.3, 0.2, 0.5}};</w:t>
      </w:r>
    </w:p>
    <w:p w:rsidR="004F5CD6" w:rsidRPr="00D230AE" w:rsidRDefault="004F5CD6" w:rsidP="00B553FF">
      <w:pPr>
        <w:tabs>
          <w:tab w:val="left" w:pos="382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30AE">
        <w:rPr>
          <w:rFonts w:ascii="Consolas" w:hAnsi="Consolas" w:cs="Consolas"/>
          <w:sz w:val="20"/>
          <w:szCs w:val="20"/>
          <w:lang w:val="en-US"/>
        </w:rPr>
        <w:t xml:space="preserve">        private int pattern[][] = {{1, 1, 1, 0, 0, 0, 0},</w:t>
      </w:r>
    </w:p>
    <w:p w:rsidR="004F5CD6" w:rsidRPr="00D230AE" w:rsidRDefault="004F5CD6" w:rsidP="00B553FF">
      <w:pPr>
        <w:tabs>
          <w:tab w:val="left" w:pos="382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30AE">
        <w:rPr>
          <w:rFonts w:ascii="Consolas" w:hAnsi="Consolas" w:cs="Consolas"/>
          <w:sz w:val="20"/>
          <w:szCs w:val="20"/>
          <w:lang w:val="en-US"/>
        </w:rPr>
        <w:t xml:space="preserve">            {0, 0, 0, 0, 1, 1, 1},</w:t>
      </w:r>
    </w:p>
    <w:p w:rsidR="004F5CD6" w:rsidRPr="00D230AE" w:rsidRDefault="004F5CD6" w:rsidP="00B553FF">
      <w:pPr>
        <w:tabs>
          <w:tab w:val="left" w:pos="382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30AE">
        <w:rPr>
          <w:rFonts w:ascii="Consolas" w:hAnsi="Consolas" w:cs="Consolas"/>
          <w:sz w:val="20"/>
          <w:szCs w:val="20"/>
          <w:lang w:val="en-US"/>
        </w:rPr>
        <w:t xml:space="preserve">            {0, 0, 1, 1, 1, 0, 0},</w:t>
      </w:r>
    </w:p>
    <w:p w:rsidR="004F5CD6" w:rsidRPr="00D230AE" w:rsidRDefault="004F5CD6" w:rsidP="00B553FF">
      <w:pPr>
        <w:tabs>
          <w:tab w:val="left" w:pos="382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30AE">
        <w:rPr>
          <w:rFonts w:ascii="Consolas" w:hAnsi="Consolas" w:cs="Consolas"/>
          <w:sz w:val="20"/>
          <w:szCs w:val="20"/>
          <w:lang w:val="en-US"/>
        </w:rPr>
        <w:t xml:space="preserve">            {0, 0, 0, 0, 0, 0, 1},</w:t>
      </w:r>
    </w:p>
    <w:p w:rsidR="004F5CD6" w:rsidRPr="00D230AE" w:rsidRDefault="004F5CD6" w:rsidP="00B553FF">
      <w:pPr>
        <w:tabs>
          <w:tab w:val="left" w:pos="382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30AE">
        <w:rPr>
          <w:rFonts w:ascii="Consolas" w:hAnsi="Consolas" w:cs="Consolas"/>
          <w:sz w:val="20"/>
          <w:szCs w:val="20"/>
          <w:lang w:val="en-US"/>
        </w:rPr>
        <w:t xml:space="preserve">            {1, 0, 0, 0, 0, 0, 0},</w:t>
      </w:r>
    </w:p>
    <w:p w:rsidR="004F5CD6" w:rsidRPr="00D230AE" w:rsidRDefault="004F5CD6" w:rsidP="00B553FF">
      <w:pPr>
        <w:tabs>
          <w:tab w:val="left" w:pos="382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30AE">
        <w:rPr>
          <w:rFonts w:ascii="Consolas" w:hAnsi="Consolas" w:cs="Consolas"/>
          <w:sz w:val="20"/>
          <w:szCs w:val="20"/>
          <w:lang w:val="en-US"/>
        </w:rPr>
        <w:t xml:space="preserve">            {0, 0, 0, 1, 0, 0, 0},</w:t>
      </w:r>
    </w:p>
    <w:p w:rsidR="004F5CD6" w:rsidRPr="00D230AE" w:rsidRDefault="004F5CD6" w:rsidP="00B553FF">
      <w:pPr>
        <w:tabs>
          <w:tab w:val="left" w:pos="382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30AE">
        <w:rPr>
          <w:rFonts w:ascii="Consolas" w:hAnsi="Consolas" w:cs="Consolas"/>
          <w:sz w:val="20"/>
          <w:szCs w:val="20"/>
          <w:lang w:val="en-US"/>
        </w:rPr>
        <w:t xml:space="preserve">            {1, 0, 1, 0, 1, 0, 1}};</w:t>
      </w:r>
    </w:p>
    <w:p w:rsidR="004F5CD6" w:rsidRPr="00D230AE" w:rsidRDefault="004F5CD6" w:rsidP="00B553FF">
      <w:pPr>
        <w:tabs>
          <w:tab w:val="left" w:pos="382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30AE">
        <w:rPr>
          <w:rFonts w:ascii="Consolas" w:hAnsi="Consolas" w:cs="Consolas"/>
          <w:sz w:val="20"/>
          <w:szCs w:val="20"/>
          <w:lang w:val="en-US"/>
        </w:rPr>
        <w:t xml:space="preserve">        private int tests[][] = {{1, 1, 1, 1, 0, 0, 0},</w:t>
      </w:r>
    </w:p>
    <w:p w:rsidR="004F5CD6" w:rsidRPr="00D230AE" w:rsidRDefault="004F5CD6" w:rsidP="00B553FF">
      <w:pPr>
        <w:tabs>
          <w:tab w:val="left" w:pos="382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30AE">
        <w:rPr>
          <w:rFonts w:ascii="Consolas" w:hAnsi="Consolas" w:cs="Consolas"/>
          <w:sz w:val="20"/>
          <w:szCs w:val="20"/>
          <w:lang w:val="en-US"/>
        </w:rPr>
        <w:t xml:space="preserve">            {0, 1, 1, 0, 1, 1, 1},</w:t>
      </w:r>
    </w:p>
    <w:p w:rsidR="004F5CD6" w:rsidRPr="00D230AE" w:rsidRDefault="004F5CD6" w:rsidP="00B553FF">
      <w:pPr>
        <w:tabs>
          <w:tab w:val="left" w:pos="382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30AE">
        <w:rPr>
          <w:rFonts w:ascii="Consolas" w:hAnsi="Consolas" w:cs="Consolas"/>
          <w:sz w:val="20"/>
          <w:szCs w:val="20"/>
          <w:lang w:val="en-US"/>
        </w:rPr>
        <w:t xml:space="preserve">            {0, 1, 0, 1, 0, 1, 0},</w:t>
      </w:r>
    </w:p>
    <w:p w:rsidR="004F5CD6" w:rsidRPr="00D230AE" w:rsidRDefault="004F5CD6" w:rsidP="00B553FF">
      <w:pPr>
        <w:tabs>
          <w:tab w:val="left" w:pos="382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30AE">
        <w:rPr>
          <w:rFonts w:ascii="Consolas" w:hAnsi="Consolas" w:cs="Consolas"/>
          <w:sz w:val="20"/>
          <w:szCs w:val="20"/>
          <w:lang w:val="en-US"/>
        </w:rPr>
        <w:t xml:space="preserve">            {0, 1, 0, 0, 0, 0, 0},</w:t>
      </w:r>
    </w:p>
    <w:p w:rsidR="004F5CD6" w:rsidRPr="00D230AE" w:rsidRDefault="004F5CD6" w:rsidP="00B553FF">
      <w:pPr>
        <w:tabs>
          <w:tab w:val="left" w:pos="382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30AE">
        <w:rPr>
          <w:rFonts w:ascii="Consolas" w:hAnsi="Consolas" w:cs="Consolas"/>
          <w:sz w:val="20"/>
          <w:szCs w:val="20"/>
          <w:lang w:val="en-US"/>
        </w:rPr>
        <w:t xml:space="preserve">            {0, 0, 0, 0, 1, 0, 0},</w:t>
      </w:r>
    </w:p>
    <w:p w:rsidR="004F5CD6" w:rsidRPr="00D230AE" w:rsidRDefault="004F5CD6" w:rsidP="00B553FF">
      <w:pPr>
        <w:tabs>
          <w:tab w:val="left" w:pos="382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30AE">
        <w:rPr>
          <w:rFonts w:ascii="Consolas" w:hAnsi="Consolas" w:cs="Consolas"/>
          <w:sz w:val="20"/>
          <w:szCs w:val="20"/>
          <w:lang w:val="en-US"/>
        </w:rPr>
        <w:t xml:space="preserve">            {0, 0, 0, 1, 1, 1, 1}};</w:t>
      </w:r>
    </w:p>
    <w:p w:rsidR="004F5CD6" w:rsidRPr="00D230AE" w:rsidRDefault="004F5CD6" w:rsidP="00B553FF">
      <w:pPr>
        <w:tabs>
          <w:tab w:val="left" w:pos="382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F5CD6" w:rsidRPr="00D230AE" w:rsidRDefault="004F5CD6" w:rsidP="00B553FF">
      <w:pPr>
        <w:tabs>
          <w:tab w:val="left" w:pos="382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30AE">
        <w:rPr>
          <w:rFonts w:ascii="Consolas" w:hAnsi="Consolas" w:cs="Consolas"/>
          <w:sz w:val="20"/>
          <w:szCs w:val="20"/>
          <w:lang w:val="en-US"/>
        </w:rPr>
        <w:t xml:space="preserve">        private double func() {</w:t>
      </w:r>
    </w:p>
    <w:p w:rsidR="004F5CD6" w:rsidRPr="00D230AE" w:rsidRDefault="004F5CD6" w:rsidP="00B553FF">
      <w:pPr>
        <w:tabs>
          <w:tab w:val="left" w:pos="382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30AE">
        <w:rPr>
          <w:rFonts w:ascii="Consolas" w:hAnsi="Consolas" w:cs="Consolas"/>
          <w:sz w:val="20"/>
          <w:szCs w:val="20"/>
          <w:lang w:val="en-US"/>
        </w:rPr>
        <w:t xml:space="preserve">            double sum = 0;</w:t>
      </w:r>
    </w:p>
    <w:p w:rsidR="004F5CD6" w:rsidRPr="00D230AE" w:rsidRDefault="004F5CD6" w:rsidP="00B553FF">
      <w:pPr>
        <w:tabs>
          <w:tab w:val="left" w:pos="382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30AE">
        <w:rPr>
          <w:rFonts w:ascii="Consolas" w:hAnsi="Consolas" w:cs="Consolas"/>
          <w:sz w:val="20"/>
          <w:szCs w:val="20"/>
          <w:lang w:val="en-US"/>
        </w:rPr>
        <w:t xml:space="preserve">            for (int i = 0; i &lt; MAX_I; i++) {</w:t>
      </w:r>
    </w:p>
    <w:p w:rsidR="004F5CD6" w:rsidRPr="00D230AE" w:rsidRDefault="004F5CD6" w:rsidP="00B553FF">
      <w:pPr>
        <w:tabs>
          <w:tab w:val="left" w:pos="382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30AE">
        <w:rPr>
          <w:rFonts w:ascii="Consolas" w:hAnsi="Consolas" w:cs="Consolas"/>
          <w:sz w:val="20"/>
          <w:szCs w:val="20"/>
          <w:lang w:val="en-US"/>
        </w:rPr>
        <w:t xml:space="preserve">                for (int j = 0; j &lt; MAX_J; j++) {</w:t>
      </w:r>
    </w:p>
    <w:p w:rsidR="004F5CD6" w:rsidRPr="00D230AE" w:rsidRDefault="004F5CD6" w:rsidP="00B553FF">
      <w:pPr>
        <w:tabs>
          <w:tab w:val="left" w:pos="382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30AE">
        <w:rPr>
          <w:rFonts w:ascii="Consolas" w:hAnsi="Consolas" w:cs="Consolas"/>
          <w:sz w:val="20"/>
          <w:szCs w:val="20"/>
          <w:lang w:val="en-US"/>
        </w:rPr>
        <w:t xml:space="preserve">                    sum += A0 + A * tests[i][j];</w:t>
      </w:r>
    </w:p>
    <w:p w:rsidR="004F5CD6" w:rsidRPr="00D230AE" w:rsidRDefault="004F5CD6" w:rsidP="00B553FF">
      <w:pPr>
        <w:tabs>
          <w:tab w:val="left" w:pos="382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30AE">
        <w:rPr>
          <w:rFonts w:ascii="Consolas" w:hAnsi="Consolas" w:cs="Consolas"/>
          <w:sz w:val="20"/>
          <w:szCs w:val="20"/>
          <w:lang w:val="en-US"/>
        </w:rPr>
        <w:t xml:space="preserve">                }</w:t>
      </w:r>
    </w:p>
    <w:p w:rsidR="004F5CD6" w:rsidRPr="00D230AE" w:rsidRDefault="004F5CD6" w:rsidP="00B553FF">
      <w:pPr>
        <w:tabs>
          <w:tab w:val="left" w:pos="382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30AE">
        <w:rPr>
          <w:rFonts w:ascii="Consolas" w:hAnsi="Consolas" w:cs="Consolas"/>
          <w:sz w:val="20"/>
          <w:szCs w:val="20"/>
          <w:lang w:val="en-US"/>
        </w:rPr>
        <w:t xml:space="preserve">            }</w:t>
      </w:r>
    </w:p>
    <w:p w:rsidR="004F5CD6" w:rsidRPr="00D230AE" w:rsidRDefault="004F5CD6" w:rsidP="00B553FF">
      <w:pPr>
        <w:tabs>
          <w:tab w:val="left" w:pos="382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30AE">
        <w:rPr>
          <w:rFonts w:ascii="Consolas" w:hAnsi="Consolas" w:cs="Consolas"/>
          <w:sz w:val="20"/>
          <w:szCs w:val="20"/>
          <w:lang w:val="en-US"/>
        </w:rPr>
        <w:t xml:space="preserve">            return sum;</w:t>
      </w:r>
    </w:p>
    <w:p w:rsidR="004F5CD6" w:rsidRPr="00D230AE" w:rsidRDefault="004F5CD6" w:rsidP="00B553FF">
      <w:pPr>
        <w:tabs>
          <w:tab w:val="left" w:pos="382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30AE">
        <w:rPr>
          <w:rFonts w:ascii="Consolas" w:hAnsi="Consolas" w:cs="Consolas"/>
          <w:sz w:val="20"/>
          <w:szCs w:val="20"/>
          <w:lang w:val="en-US"/>
        </w:rPr>
        <w:t xml:space="preserve">        }</w:t>
      </w:r>
    </w:p>
    <w:p w:rsidR="004F5CD6" w:rsidRPr="00D230AE" w:rsidRDefault="004F5CD6" w:rsidP="00B553FF">
      <w:pPr>
        <w:tabs>
          <w:tab w:val="left" w:pos="382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F5CD6" w:rsidRPr="00D230AE" w:rsidRDefault="004F5CD6" w:rsidP="00B553FF">
      <w:pPr>
        <w:tabs>
          <w:tab w:val="left" w:pos="382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30AE">
        <w:rPr>
          <w:rFonts w:ascii="Consolas" w:hAnsi="Consolas" w:cs="Consolas"/>
          <w:sz w:val="20"/>
          <w:szCs w:val="20"/>
          <w:lang w:val="en-US"/>
        </w:rPr>
        <w:t xml:space="preserve">        private void training() {</w:t>
      </w:r>
    </w:p>
    <w:p w:rsidR="004F5CD6" w:rsidRPr="00D230AE" w:rsidRDefault="004F5CD6" w:rsidP="00B553FF">
      <w:pPr>
        <w:tabs>
          <w:tab w:val="left" w:pos="382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30AE">
        <w:rPr>
          <w:rFonts w:ascii="Consolas" w:hAnsi="Consolas" w:cs="Consolas"/>
          <w:sz w:val="20"/>
          <w:szCs w:val="20"/>
          <w:lang w:val="en-US"/>
        </w:rPr>
        <w:t xml:space="preserve">            int iterations = 0;</w:t>
      </w:r>
    </w:p>
    <w:p w:rsidR="004F5CD6" w:rsidRPr="00D230AE" w:rsidRDefault="004F5CD6" w:rsidP="00B553FF">
      <w:pPr>
        <w:tabs>
          <w:tab w:val="left" w:pos="382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30AE">
        <w:rPr>
          <w:rFonts w:ascii="Consolas" w:hAnsi="Consolas" w:cs="Consolas"/>
          <w:sz w:val="20"/>
          <w:szCs w:val="20"/>
          <w:lang w:val="en-US"/>
        </w:rPr>
        <w:t xml:space="preserve">            boolean reductionFlag = false;</w:t>
      </w:r>
    </w:p>
    <w:p w:rsidR="004F5CD6" w:rsidRPr="00D230AE" w:rsidRDefault="004F5CD6" w:rsidP="00B553FF">
      <w:pPr>
        <w:tabs>
          <w:tab w:val="left" w:pos="382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30AE">
        <w:rPr>
          <w:rFonts w:ascii="Consolas" w:hAnsi="Consolas" w:cs="Consolas"/>
          <w:sz w:val="20"/>
          <w:szCs w:val="20"/>
          <w:lang w:val="en-US"/>
        </w:rPr>
        <w:t xml:space="preserve">            int critValue = 0;</w:t>
      </w:r>
    </w:p>
    <w:p w:rsidR="004F5CD6" w:rsidRPr="00D230AE" w:rsidRDefault="004F5CD6" w:rsidP="00B553FF">
      <w:pPr>
        <w:tabs>
          <w:tab w:val="left" w:pos="382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30AE">
        <w:rPr>
          <w:rFonts w:ascii="Consolas" w:hAnsi="Consolas" w:cs="Consolas"/>
          <w:sz w:val="20"/>
          <w:szCs w:val="20"/>
          <w:lang w:val="en-US"/>
        </w:rPr>
        <w:t xml:space="preserve">            int dMin = 0;</w:t>
      </w:r>
    </w:p>
    <w:p w:rsidR="004F5CD6" w:rsidRPr="00D230AE" w:rsidRDefault="004F5CD6" w:rsidP="00B553FF">
      <w:pPr>
        <w:tabs>
          <w:tab w:val="left" w:pos="382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F5CD6" w:rsidRPr="00D230AE" w:rsidRDefault="004F5CD6" w:rsidP="00B553FF">
      <w:pPr>
        <w:tabs>
          <w:tab w:val="left" w:pos="382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30AE">
        <w:rPr>
          <w:rFonts w:ascii="Consolas" w:hAnsi="Consolas" w:cs="Consolas"/>
          <w:sz w:val="20"/>
          <w:szCs w:val="20"/>
          <w:lang w:val="en-US"/>
        </w:rPr>
        <w:t xml:space="preserve">            while (alpha &gt; MIN_ALPHA) {</w:t>
      </w:r>
    </w:p>
    <w:p w:rsidR="004F5CD6" w:rsidRPr="00D230AE" w:rsidRDefault="004F5CD6" w:rsidP="00B553FF">
      <w:pPr>
        <w:tabs>
          <w:tab w:val="left" w:pos="382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30AE">
        <w:rPr>
          <w:rFonts w:ascii="Consolas" w:hAnsi="Consolas" w:cs="Consolas"/>
          <w:sz w:val="20"/>
          <w:szCs w:val="20"/>
          <w:lang w:val="en-US"/>
        </w:rPr>
        <w:t xml:space="preserve">                iterations += 1;</w:t>
      </w:r>
    </w:p>
    <w:p w:rsidR="004F5CD6" w:rsidRPr="00D230AE" w:rsidRDefault="004F5CD6" w:rsidP="00B553FF">
      <w:pPr>
        <w:tabs>
          <w:tab w:val="left" w:pos="382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F5CD6" w:rsidRPr="00D230AE" w:rsidRDefault="004F5CD6" w:rsidP="00B553FF">
      <w:pPr>
        <w:tabs>
          <w:tab w:val="left" w:pos="382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30AE">
        <w:rPr>
          <w:rFonts w:ascii="Consolas" w:hAnsi="Consolas" w:cs="Consolas"/>
          <w:sz w:val="20"/>
          <w:szCs w:val="20"/>
          <w:lang w:val="en-US"/>
        </w:rPr>
        <w:t xml:space="preserve">                for (int vecNum = 0; vecNum &lt;= (INPUTS - 1); vecNum++) {</w:t>
      </w:r>
    </w:p>
    <w:p w:rsidR="004F5CD6" w:rsidRPr="00D230AE" w:rsidRDefault="004F5CD6" w:rsidP="00B553FF">
      <w:pPr>
        <w:tabs>
          <w:tab w:val="left" w:pos="382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F5CD6" w:rsidRPr="00D230AE" w:rsidRDefault="004F5CD6" w:rsidP="00B553FF">
      <w:pPr>
        <w:tabs>
          <w:tab w:val="left" w:pos="382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30AE">
        <w:rPr>
          <w:rFonts w:ascii="Consolas" w:hAnsi="Consolas" w:cs="Consolas"/>
          <w:sz w:val="20"/>
          <w:szCs w:val="20"/>
          <w:lang w:val="en-US"/>
        </w:rPr>
        <w:t xml:space="preserve">                    computeInput(pattern, vecNum);</w:t>
      </w:r>
    </w:p>
    <w:p w:rsidR="004F5CD6" w:rsidRPr="00D230AE" w:rsidRDefault="004F5CD6" w:rsidP="00B553FF">
      <w:pPr>
        <w:tabs>
          <w:tab w:val="left" w:pos="382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30AE">
        <w:rPr>
          <w:rFonts w:ascii="Consolas" w:hAnsi="Consolas" w:cs="Consolas"/>
          <w:sz w:val="20"/>
          <w:szCs w:val="20"/>
          <w:lang w:val="en-US"/>
        </w:rPr>
        <w:t xml:space="preserve">                    dMin = minimum(d);</w:t>
      </w:r>
    </w:p>
    <w:p w:rsidR="004F5CD6" w:rsidRPr="00D230AE" w:rsidRDefault="004F5CD6" w:rsidP="00B553FF">
      <w:pPr>
        <w:tabs>
          <w:tab w:val="left" w:pos="382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30AE">
        <w:rPr>
          <w:rFonts w:ascii="Consolas" w:hAnsi="Consolas" w:cs="Consolas"/>
          <w:sz w:val="20"/>
          <w:szCs w:val="20"/>
          <w:lang w:val="en-US"/>
        </w:rPr>
        <w:t xml:space="preserve">                    updateWeights(vecNum, dMin);</w:t>
      </w:r>
    </w:p>
    <w:p w:rsidR="004F5CD6" w:rsidRPr="00D230AE" w:rsidRDefault="004F5CD6" w:rsidP="00B553FF">
      <w:pPr>
        <w:tabs>
          <w:tab w:val="left" w:pos="382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30AE">
        <w:rPr>
          <w:rFonts w:ascii="Consolas" w:hAnsi="Consolas" w:cs="Consolas"/>
          <w:sz w:val="20"/>
          <w:szCs w:val="20"/>
          <w:lang w:val="en-US"/>
        </w:rPr>
        <w:t xml:space="preserve">                } </w:t>
      </w:r>
    </w:p>
    <w:p w:rsidR="004F5CD6" w:rsidRPr="00D230AE" w:rsidRDefault="004F5CD6" w:rsidP="00B553FF">
      <w:pPr>
        <w:tabs>
          <w:tab w:val="left" w:pos="382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30AE">
        <w:rPr>
          <w:rFonts w:ascii="Consolas" w:hAnsi="Consolas" w:cs="Consolas"/>
          <w:sz w:val="20"/>
          <w:szCs w:val="20"/>
          <w:lang w:val="en-US"/>
        </w:rPr>
        <w:t xml:space="preserve">                alpha = Z * alpha;</w:t>
      </w:r>
    </w:p>
    <w:p w:rsidR="004F5CD6" w:rsidRPr="00D230AE" w:rsidRDefault="004F5CD6" w:rsidP="00B553FF">
      <w:pPr>
        <w:tabs>
          <w:tab w:val="left" w:pos="382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30AE">
        <w:rPr>
          <w:rFonts w:ascii="Consolas" w:hAnsi="Consolas" w:cs="Consolas"/>
          <w:sz w:val="20"/>
          <w:szCs w:val="20"/>
          <w:lang w:val="en-US"/>
        </w:rPr>
        <w:t xml:space="preserve">                if (alpha &lt; A) {</w:t>
      </w:r>
    </w:p>
    <w:p w:rsidR="004F5CD6" w:rsidRPr="00D230AE" w:rsidRDefault="004F5CD6" w:rsidP="00B553FF">
      <w:pPr>
        <w:tabs>
          <w:tab w:val="left" w:pos="382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30AE">
        <w:rPr>
          <w:rFonts w:ascii="Consolas" w:hAnsi="Consolas" w:cs="Consolas"/>
          <w:sz w:val="20"/>
          <w:szCs w:val="20"/>
          <w:lang w:val="en-US"/>
        </w:rPr>
        <w:t xml:space="preserve">                    if (reductionFlag == false) {</w:t>
      </w:r>
    </w:p>
    <w:p w:rsidR="004F5CD6" w:rsidRPr="00D230AE" w:rsidRDefault="004F5CD6" w:rsidP="00B553FF">
      <w:pPr>
        <w:tabs>
          <w:tab w:val="left" w:pos="382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30AE">
        <w:rPr>
          <w:rFonts w:ascii="Consolas" w:hAnsi="Consolas" w:cs="Consolas"/>
          <w:sz w:val="20"/>
          <w:szCs w:val="20"/>
          <w:lang w:val="en-US"/>
        </w:rPr>
        <w:t xml:space="preserve">                        reductionFlag = true;</w:t>
      </w:r>
    </w:p>
    <w:p w:rsidR="004F5CD6" w:rsidRPr="00D230AE" w:rsidRDefault="004F5CD6" w:rsidP="00B553FF">
      <w:pPr>
        <w:tabs>
          <w:tab w:val="left" w:pos="382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30AE">
        <w:rPr>
          <w:rFonts w:ascii="Consolas" w:hAnsi="Consolas" w:cs="Consolas"/>
          <w:sz w:val="20"/>
          <w:szCs w:val="20"/>
          <w:lang w:val="en-US"/>
        </w:rPr>
        <w:t xml:space="preserve">                        critValue = iterations;</w:t>
      </w:r>
    </w:p>
    <w:p w:rsidR="004F5CD6" w:rsidRPr="00D230AE" w:rsidRDefault="004F5CD6" w:rsidP="00B553FF">
      <w:pPr>
        <w:tabs>
          <w:tab w:val="left" w:pos="382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30AE">
        <w:rPr>
          <w:rFonts w:ascii="Consolas" w:hAnsi="Consolas" w:cs="Consolas"/>
          <w:sz w:val="20"/>
          <w:szCs w:val="20"/>
          <w:lang w:val="en-US"/>
        </w:rPr>
        <w:t xml:space="preserve">                    }</w:t>
      </w:r>
    </w:p>
    <w:p w:rsidR="004F5CD6" w:rsidRPr="00D230AE" w:rsidRDefault="004F5CD6" w:rsidP="00B553FF">
      <w:pPr>
        <w:tabs>
          <w:tab w:val="left" w:pos="382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30AE">
        <w:rPr>
          <w:rFonts w:ascii="Consolas" w:hAnsi="Consolas" w:cs="Consolas"/>
          <w:sz w:val="20"/>
          <w:szCs w:val="20"/>
          <w:lang w:val="en-US"/>
        </w:rPr>
        <w:t xml:space="preserve">                }</w:t>
      </w:r>
    </w:p>
    <w:p w:rsidR="004F5CD6" w:rsidRPr="00D230AE" w:rsidRDefault="004F5CD6" w:rsidP="00B553FF">
      <w:pPr>
        <w:tabs>
          <w:tab w:val="left" w:pos="382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30AE">
        <w:rPr>
          <w:rFonts w:ascii="Consolas" w:hAnsi="Consolas" w:cs="Consolas"/>
          <w:sz w:val="20"/>
          <w:szCs w:val="20"/>
          <w:lang w:val="en-US"/>
        </w:rPr>
        <w:t xml:space="preserve">            }</w:t>
      </w:r>
    </w:p>
    <w:p w:rsidR="004F5CD6" w:rsidRPr="00D230AE" w:rsidRDefault="004F5CD6" w:rsidP="00B553FF">
      <w:pPr>
        <w:tabs>
          <w:tab w:val="left" w:pos="382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F5CD6" w:rsidRPr="00D230AE" w:rsidRDefault="004F5CD6" w:rsidP="00B553FF">
      <w:pPr>
        <w:tabs>
          <w:tab w:val="left" w:pos="382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30AE">
        <w:rPr>
          <w:rFonts w:ascii="Consolas" w:hAnsi="Consolas" w:cs="Consolas"/>
          <w:sz w:val="20"/>
          <w:szCs w:val="20"/>
          <w:lang w:val="en-US"/>
        </w:rPr>
        <w:t xml:space="preserve">            return;</w:t>
      </w:r>
    </w:p>
    <w:p w:rsidR="004F5CD6" w:rsidRPr="00D230AE" w:rsidRDefault="004F5CD6" w:rsidP="00B553FF">
      <w:pPr>
        <w:tabs>
          <w:tab w:val="left" w:pos="382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30AE">
        <w:rPr>
          <w:rFonts w:ascii="Consolas" w:hAnsi="Consolas" w:cs="Consolas"/>
          <w:sz w:val="20"/>
          <w:szCs w:val="20"/>
          <w:lang w:val="en-US"/>
        </w:rPr>
        <w:t xml:space="preserve">        }</w:t>
      </w:r>
    </w:p>
    <w:p w:rsidR="004F5CD6" w:rsidRPr="00D230AE" w:rsidRDefault="004F5CD6" w:rsidP="00B553FF">
      <w:pPr>
        <w:tabs>
          <w:tab w:val="left" w:pos="382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F5CD6" w:rsidRPr="00D230AE" w:rsidRDefault="004F5CD6" w:rsidP="00B553FF">
      <w:pPr>
        <w:tabs>
          <w:tab w:val="left" w:pos="382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30AE">
        <w:rPr>
          <w:rFonts w:ascii="Consolas" w:hAnsi="Consolas" w:cs="Consolas"/>
          <w:sz w:val="20"/>
          <w:szCs w:val="20"/>
          <w:lang w:val="en-US"/>
        </w:rPr>
        <w:t xml:space="preserve">        private void computeInput(int[][] vectorArray, int vectorNumber) {</w:t>
      </w:r>
    </w:p>
    <w:p w:rsidR="004F5CD6" w:rsidRPr="00D230AE" w:rsidRDefault="004F5CD6" w:rsidP="00B553FF">
      <w:pPr>
        <w:tabs>
          <w:tab w:val="left" w:pos="382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30AE">
        <w:rPr>
          <w:rFonts w:ascii="Consolas" w:hAnsi="Consolas" w:cs="Consolas"/>
          <w:sz w:val="20"/>
          <w:szCs w:val="20"/>
          <w:lang w:val="en-US"/>
        </w:rPr>
        <w:t xml:space="preserve">            clearArray(d);</w:t>
      </w:r>
    </w:p>
    <w:p w:rsidR="004F5CD6" w:rsidRPr="00D230AE" w:rsidRDefault="004F5CD6" w:rsidP="00B553FF">
      <w:pPr>
        <w:tabs>
          <w:tab w:val="left" w:pos="382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30AE">
        <w:rPr>
          <w:rFonts w:ascii="Consolas" w:hAnsi="Consolas" w:cs="Consolas"/>
          <w:sz w:val="20"/>
          <w:szCs w:val="20"/>
          <w:lang w:val="en-US"/>
        </w:rPr>
        <w:t xml:space="preserve">            for (int i = 0; i &lt;= (MAX_I - 1); i++) {</w:t>
      </w:r>
    </w:p>
    <w:p w:rsidR="004F5CD6" w:rsidRPr="00D230AE" w:rsidRDefault="004F5CD6" w:rsidP="00B553FF">
      <w:pPr>
        <w:tabs>
          <w:tab w:val="left" w:pos="382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30AE">
        <w:rPr>
          <w:rFonts w:ascii="Consolas" w:hAnsi="Consolas" w:cs="Consolas"/>
          <w:sz w:val="20"/>
          <w:szCs w:val="20"/>
          <w:lang w:val="en-US"/>
        </w:rPr>
        <w:t xml:space="preserve">                for (int j = 0; j &lt;= (MAX_J - 1); j++) {</w:t>
      </w:r>
    </w:p>
    <w:p w:rsidR="004F5CD6" w:rsidRPr="00D230AE" w:rsidRDefault="004F5CD6" w:rsidP="00B553FF">
      <w:pPr>
        <w:tabs>
          <w:tab w:val="left" w:pos="382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30AE">
        <w:rPr>
          <w:rFonts w:ascii="Consolas" w:hAnsi="Consolas" w:cs="Consolas"/>
          <w:sz w:val="20"/>
          <w:szCs w:val="20"/>
          <w:lang w:val="en-US"/>
        </w:rPr>
        <w:t xml:space="preserve">                    d[i] += Math.pow((w[i][j] - vectorArray[vectorNumber][j]), 2);</w:t>
      </w:r>
    </w:p>
    <w:p w:rsidR="004F5CD6" w:rsidRPr="00D230AE" w:rsidRDefault="004F5CD6" w:rsidP="00B553FF">
      <w:pPr>
        <w:tabs>
          <w:tab w:val="left" w:pos="382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30AE">
        <w:rPr>
          <w:rFonts w:ascii="Consolas" w:hAnsi="Consolas" w:cs="Consolas"/>
          <w:sz w:val="20"/>
          <w:szCs w:val="20"/>
          <w:lang w:val="en-US"/>
        </w:rPr>
        <w:t xml:space="preserve">                } // j</w:t>
      </w:r>
    </w:p>
    <w:p w:rsidR="004F5CD6" w:rsidRPr="00D230AE" w:rsidRDefault="004F5CD6" w:rsidP="00B553FF">
      <w:pPr>
        <w:tabs>
          <w:tab w:val="left" w:pos="382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30AE">
        <w:rPr>
          <w:rFonts w:ascii="Consolas" w:hAnsi="Consolas" w:cs="Consolas"/>
          <w:sz w:val="20"/>
          <w:szCs w:val="20"/>
          <w:lang w:val="en-US"/>
        </w:rPr>
        <w:t xml:space="preserve">            } // i</w:t>
      </w:r>
    </w:p>
    <w:p w:rsidR="004F5CD6" w:rsidRPr="00D230AE" w:rsidRDefault="004F5CD6" w:rsidP="00B553FF">
      <w:pPr>
        <w:tabs>
          <w:tab w:val="left" w:pos="382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30AE">
        <w:rPr>
          <w:rFonts w:ascii="Consolas" w:hAnsi="Consolas" w:cs="Consolas"/>
          <w:sz w:val="20"/>
          <w:szCs w:val="20"/>
          <w:lang w:val="en-US"/>
        </w:rPr>
        <w:t xml:space="preserve">            return;</w:t>
      </w:r>
    </w:p>
    <w:p w:rsidR="004F5CD6" w:rsidRPr="00D230AE" w:rsidRDefault="004F5CD6" w:rsidP="00B553FF">
      <w:pPr>
        <w:tabs>
          <w:tab w:val="left" w:pos="382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30AE">
        <w:rPr>
          <w:rFonts w:ascii="Consolas" w:hAnsi="Consolas" w:cs="Consolas"/>
          <w:sz w:val="20"/>
          <w:szCs w:val="20"/>
          <w:lang w:val="en-US"/>
        </w:rPr>
        <w:t xml:space="preserve">        }</w:t>
      </w:r>
    </w:p>
    <w:p w:rsidR="004F5CD6" w:rsidRPr="00D230AE" w:rsidRDefault="004F5CD6" w:rsidP="00B553FF">
      <w:pPr>
        <w:tabs>
          <w:tab w:val="left" w:pos="382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30AE">
        <w:rPr>
          <w:rFonts w:ascii="Consolas" w:hAnsi="Consolas" w:cs="Consolas"/>
          <w:sz w:val="20"/>
          <w:szCs w:val="20"/>
          <w:lang w:val="en-US"/>
        </w:rPr>
        <w:t xml:space="preserve">        private void updateWeights(int vectorNumber, int dMin) {</w:t>
      </w:r>
    </w:p>
    <w:p w:rsidR="004F5CD6" w:rsidRPr="00D230AE" w:rsidRDefault="004F5CD6" w:rsidP="00B553FF">
      <w:pPr>
        <w:tabs>
          <w:tab w:val="left" w:pos="382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30AE">
        <w:rPr>
          <w:rFonts w:ascii="Consolas" w:hAnsi="Consolas" w:cs="Consolas"/>
          <w:sz w:val="20"/>
          <w:szCs w:val="20"/>
          <w:lang w:val="en-US"/>
        </w:rPr>
        <w:t xml:space="preserve">            for (int i = 0; i &lt;= (MAX_J - 1); i++) {</w:t>
      </w:r>
    </w:p>
    <w:p w:rsidR="004F5CD6" w:rsidRPr="00D230AE" w:rsidRDefault="004F5CD6" w:rsidP="00B553FF">
      <w:pPr>
        <w:tabs>
          <w:tab w:val="left" w:pos="382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F5CD6" w:rsidRPr="00D230AE" w:rsidRDefault="004F5CD6" w:rsidP="00B553FF">
      <w:pPr>
        <w:tabs>
          <w:tab w:val="left" w:pos="382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30AE">
        <w:rPr>
          <w:rFonts w:ascii="Consolas" w:hAnsi="Consolas" w:cs="Consolas"/>
          <w:sz w:val="20"/>
          <w:szCs w:val="20"/>
          <w:lang w:val="en-US"/>
        </w:rPr>
        <w:t xml:space="preserve">                w[dMin][i] = w[dMin][i] + (alpha * (pattern[vectorNumber][i] - w[dMin][i]));</w:t>
      </w:r>
    </w:p>
    <w:p w:rsidR="004F5CD6" w:rsidRPr="00D230AE" w:rsidRDefault="004F5CD6" w:rsidP="00B553FF">
      <w:pPr>
        <w:tabs>
          <w:tab w:val="left" w:pos="382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30AE">
        <w:rPr>
          <w:rFonts w:ascii="Consolas" w:hAnsi="Consolas" w:cs="Consolas"/>
          <w:sz w:val="20"/>
          <w:szCs w:val="20"/>
          <w:lang w:val="en-US"/>
        </w:rPr>
        <w:t xml:space="preserve">                if (alpha &gt; A) {</w:t>
      </w:r>
    </w:p>
    <w:p w:rsidR="004F5CD6" w:rsidRPr="00D230AE" w:rsidRDefault="004F5CD6" w:rsidP="00B553FF">
      <w:pPr>
        <w:tabs>
          <w:tab w:val="left" w:pos="382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30AE">
        <w:rPr>
          <w:rFonts w:ascii="Consolas" w:hAnsi="Consolas" w:cs="Consolas"/>
          <w:sz w:val="20"/>
          <w:szCs w:val="20"/>
          <w:lang w:val="en-US"/>
        </w:rPr>
        <w:t xml:space="preserve">                    if ((dMin &gt; 0) &amp;&amp; (dMin &lt; (MAX_I - 1))) {</w:t>
      </w:r>
    </w:p>
    <w:p w:rsidR="004F5CD6" w:rsidRPr="00D230AE" w:rsidRDefault="004F5CD6" w:rsidP="00B553FF">
      <w:pPr>
        <w:tabs>
          <w:tab w:val="left" w:pos="382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30AE">
        <w:rPr>
          <w:rFonts w:ascii="Consolas" w:hAnsi="Consolas" w:cs="Consolas"/>
          <w:sz w:val="20"/>
          <w:szCs w:val="20"/>
          <w:lang w:val="en-US"/>
        </w:rPr>
        <w:t xml:space="preserve">                        w[dMin - 1][i] = w[dMin - 1][i] + (alpha * (pattern[vectorNumber][i] - w[dMin - 1][i]));</w:t>
      </w:r>
    </w:p>
    <w:p w:rsidR="004F5CD6" w:rsidRPr="00D230AE" w:rsidRDefault="004F5CD6" w:rsidP="00B553FF">
      <w:pPr>
        <w:tabs>
          <w:tab w:val="left" w:pos="382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30AE">
        <w:rPr>
          <w:rFonts w:ascii="Consolas" w:hAnsi="Consolas" w:cs="Consolas"/>
          <w:sz w:val="20"/>
          <w:szCs w:val="20"/>
          <w:lang w:val="en-US"/>
        </w:rPr>
        <w:t xml:space="preserve">                        w[dMin + 1][i] = w[dMin + 1][i] + (alpha * (pattern[vectorNumber][i] - w[dMin + 1][i]));</w:t>
      </w:r>
    </w:p>
    <w:p w:rsidR="004F5CD6" w:rsidRPr="00D230AE" w:rsidRDefault="004F5CD6" w:rsidP="00B553FF">
      <w:pPr>
        <w:tabs>
          <w:tab w:val="left" w:pos="382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30AE">
        <w:rPr>
          <w:rFonts w:ascii="Consolas" w:hAnsi="Consolas" w:cs="Consolas"/>
          <w:sz w:val="20"/>
          <w:szCs w:val="20"/>
          <w:lang w:val="en-US"/>
        </w:rPr>
        <w:t xml:space="preserve">                    } else {</w:t>
      </w:r>
    </w:p>
    <w:p w:rsidR="004F5CD6" w:rsidRPr="00D230AE" w:rsidRDefault="004F5CD6" w:rsidP="00B553FF">
      <w:pPr>
        <w:tabs>
          <w:tab w:val="left" w:pos="382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30AE">
        <w:rPr>
          <w:rFonts w:ascii="Consolas" w:hAnsi="Consolas" w:cs="Consolas"/>
          <w:sz w:val="20"/>
          <w:szCs w:val="20"/>
          <w:lang w:val="en-US"/>
        </w:rPr>
        <w:t xml:space="preserve">                        if (dMin == 0) {</w:t>
      </w:r>
    </w:p>
    <w:p w:rsidR="004F5CD6" w:rsidRPr="00D230AE" w:rsidRDefault="004F5CD6" w:rsidP="00B553FF">
      <w:pPr>
        <w:tabs>
          <w:tab w:val="left" w:pos="382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30AE">
        <w:rPr>
          <w:rFonts w:ascii="Consolas" w:hAnsi="Consolas" w:cs="Consolas"/>
          <w:sz w:val="20"/>
          <w:szCs w:val="20"/>
          <w:lang w:val="en-US"/>
        </w:rPr>
        <w:t xml:space="preserve">                            w[dMin + 1][i] = w[dMin + 1][i] + (alpha * (pattern[vectorNumber][i] - w[dMin + 1][i]));</w:t>
      </w:r>
    </w:p>
    <w:p w:rsidR="004F5CD6" w:rsidRPr="00D230AE" w:rsidRDefault="004F5CD6" w:rsidP="00B553FF">
      <w:pPr>
        <w:tabs>
          <w:tab w:val="left" w:pos="382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30AE">
        <w:rPr>
          <w:rFonts w:ascii="Consolas" w:hAnsi="Consolas" w:cs="Consolas"/>
          <w:sz w:val="20"/>
          <w:szCs w:val="20"/>
          <w:lang w:val="en-US"/>
        </w:rPr>
        <w:t xml:space="preserve">                        } else {</w:t>
      </w:r>
    </w:p>
    <w:p w:rsidR="004F5CD6" w:rsidRPr="00D230AE" w:rsidRDefault="004F5CD6" w:rsidP="00B553FF">
      <w:pPr>
        <w:tabs>
          <w:tab w:val="left" w:pos="382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30AE">
        <w:rPr>
          <w:rFonts w:ascii="Consolas" w:hAnsi="Consolas" w:cs="Consolas"/>
          <w:sz w:val="20"/>
          <w:szCs w:val="20"/>
          <w:lang w:val="en-US"/>
        </w:rPr>
        <w:t xml:space="preserve">                            w[dMin - 1][i] = w[dMin - 1][i] + (alpha * (pattern[vectorNumber][i] - w[dMin - 1][i]));</w:t>
      </w:r>
    </w:p>
    <w:p w:rsidR="004F5CD6" w:rsidRPr="00D230AE" w:rsidRDefault="004F5CD6" w:rsidP="00B553FF">
      <w:pPr>
        <w:tabs>
          <w:tab w:val="left" w:pos="382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30AE">
        <w:rPr>
          <w:rFonts w:ascii="Consolas" w:hAnsi="Consolas" w:cs="Consolas"/>
          <w:sz w:val="20"/>
          <w:szCs w:val="20"/>
          <w:lang w:val="en-US"/>
        </w:rPr>
        <w:t xml:space="preserve">                        }</w:t>
      </w:r>
    </w:p>
    <w:p w:rsidR="004F5CD6" w:rsidRPr="00D230AE" w:rsidRDefault="004F5CD6" w:rsidP="00B553FF">
      <w:pPr>
        <w:tabs>
          <w:tab w:val="left" w:pos="382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30AE">
        <w:rPr>
          <w:rFonts w:ascii="Consolas" w:hAnsi="Consolas" w:cs="Consolas"/>
          <w:sz w:val="20"/>
          <w:szCs w:val="20"/>
          <w:lang w:val="en-US"/>
        </w:rPr>
        <w:t xml:space="preserve">                    }</w:t>
      </w:r>
    </w:p>
    <w:p w:rsidR="004F5CD6" w:rsidRPr="00D230AE" w:rsidRDefault="004F5CD6" w:rsidP="00B553FF">
      <w:pPr>
        <w:tabs>
          <w:tab w:val="left" w:pos="382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30AE">
        <w:rPr>
          <w:rFonts w:ascii="Consolas" w:hAnsi="Consolas" w:cs="Consolas"/>
          <w:sz w:val="20"/>
          <w:szCs w:val="20"/>
          <w:lang w:val="en-US"/>
        </w:rPr>
        <w:t xml:space="preserve">                }</w:t>
      </w:r>
    </w:p>
    <w:p w:rsidR="004F5CD6" w:rsidRPr="00D230AE" w:rsidRDefault="004F5CD6" w:rsidP="00B553FF">
      <w:pPr>
        <w:tabs>
          <w:tab w:val="left" w:pos="382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30AE">
        <w:rPr>
          <w:rFonts w:ascii="Consolas" w:hAnsi="Consolas" w:cs="Consolas"/>
          <w:sz w:val="20"/>
          <w:szCs w:val="20"/>
          <w:lang w:val="en-US"/>
        </w:rPr>
        <w:t xml:space="preserve">            } // i</w:t>
      </w:r>
    </w:p>
    <w:p w:rsidR="004F5CD6" w:rsidRPr="00D230AE" w:rsidRDefault="004F5CD6" w:rsidP="00B553FF">
      <w:pPr>
        <w:tabs>
          <w:tab w:val="left" w:pos="382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30AE">
        <w:rPr>
          <w:rFonts w:ascii="Consolas" w:hAnsi="Consolas" w:cs="Consolas"/>
          <w:sz w:val="20"/>
          <w:szCs w:val="20"/>
          <w:lang w:val="en-US"/>
        </w:rPr>
        <w:t xml:space="preserve">            return;</w:t>
      </w:r>
    </w:p>
    <w:p w:rsidR="004F5CD6" w:rsidRPr="00D230AE" w:rsidRDefault="004F5CD6" w:rsidP="00B553FF">
      <w:pPr>
        <w:tabs>
          <w:tab w:val="left" w:pos="382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30AE">
        <w:rPr>
          <w:rFonts w:ascii="Consolas" w:hAnsi="Consolas" w:cs="Consolas"/>
          <w:sz w:val="20"/>
          <w:szCs w:val="20"/>
          <w:lang w:val="en-US"/>
        </w:rPr>
        <w:t xml:space="preserve">        }</w:t>
      </w:r>
    </w:p>
    <w:p w:rsidR="004F5CD6" w:rsidRPr="00D230AE" w:rsidRDefault="004F5CD6" w:rsidP="00B553FF">
      <w:pPr>
        <w:tabs>
          <w:tab w:val="left" w:pos="382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F5CD6" w:rsidRPr="00D230AE" w:rsidRDefault="004F5CD6" w:rsidP="00B553FF">
      <w:pPr>
        <w:tabs>
          <w:tab w:val="left" w:pos="382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30AE">
        <w:rPr>
          <w:rFonts w:ascii="Consolas" w:hAnsi="Consolas" w:cs="Consolas"/>
          <w:sz w:val="20"/>
          <w:szCs w:val="20"/>
          <w:lang w:val="en-US"/>
        </w:rPr>
        <w:t xml:space="preserve">        private void clearArray(double[] nodeArray) {</w:t>
      </w:r>
    </w:p>
    <w:p w:rsidR="004F5CD6" w:rsidRPr="00D230AE" w:rsidRDefault="004F5CD6" w:rsidP="00B553FF">
      <w:pPr>
        <w:tabs>
          <w:tab w:val="left" w:pos="382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30AE">
        <w:rPr>
          <w:rFonts w:ascii="Consolas" w:hAnsi="Consolas" w:cs="Consolas"/>
          <w:sz w:val="20"/>
          <w:szCs w:val="20"/>
          <w:lang w:val="en-US"/>
        </w:rPr>
        <w:t xml:space="preserve">            for (int i = 0; i &lt;= (MAX_I - 1); i++) {</w:t>
      </w:r>
    </w:p>
    <w:p w:rsidR="004F5CD6" w:rsidRPr="00D230AE" w:rsidRDefault="004F5CD6" w:rsidP="00B553FF">
      <w:pPr>
        <w:tabs>
          <w:tab w:val="left" w:pos="382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30AE">
        <w:rPr>
          <w:rFonts w:ascii="Consolas" w:hAnsi="Consolas" w:cs="Consolas"/>
          <w:sz w:val="20"/>
          <w:szCs w:val="20"/>
          <w:lang w:val="en-US"/>
        </w:rPr>
        <w:t xml:space="preserve">                nodeArray[i] = 0.0;</w:t>
      </w:r>
    </w:p>
    <w:p w:rsidR="004F5CD6" w:rsidRPr="00D230AE" w:rsidRDefault="004F5CD6" w:rsidP="00B553FF">
      <w:pPr>
        <w:tabs>
          <w:tab w:val="left" w:pos="382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30AE">
        <w:rPr>
          <w:rFonts w:ascii="Consolas" w:hAnsi="Consolas" w:cs="Consolas"/>
          <w:sz w:val="20"/>
          <w:szCs w:val="20"/>
          <w:lang w:val="en-US"/>
        </w:rPr>
        <w:t xml:space="preserve">            } // i</w:t>
      </w:r>
    </w:p>
    <w:p w:rsidR="004F5CD6" w:rsidRPr="00D230AE" w:rsidRDefault="004F5CD6" w:rsidP="00B553FF">
      <w:pPr>
        <w:tabs>
          <w:tab w:val="left" w:pos="382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30AE">
        <w:rPr>
          <w:rFonts w:ascii="Consolas" w:hAnsi="Consolas" w:cs="Consolas"/>
          <w:sz w:val="20"/>
          <w:szCs w:val="20"/>
          <w:lang w:val="en-US"/>
        </w:rPr>
        <w:t xml:space="preserve">            return;</w:t>
      </w:r>
    </w:p>
    <w:p w:rsidR="004F5CD6" w:rsidRPr="00D230AE" w:rsidRDefault="004F5CD6" w:rsidP="00B553FF">
      <w:pPr>
        <w:tabs>
          <w:tab w:val="left" w:pos="382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30AE">
        <w:rPr>
          <w:rFonts w:ascii="Consolas" w:hAnsi="Consolas" w:cs="Consolas"/>
          <w:sz w:val="20"/>
          <w:szCs w:val="20"/>
          <w:lang w:val="en-US"/>
        </w:rPr>
        <w:t xml:space="preserve">        }</w:t>
      </w:r>
    </w:p>
    <w:p w:rsidR="004F5CD6" w:rsidRPr="00D230AE" w:rsidRDefault="004F5CD6" w:rsidP="00B553FF">
      <w:pPr>
        <w:tabs>
          <w:tab w:val="left" w:pos="382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F5CD6" w:rsidRPr="00D230AE" w:rsidRDefault="004F5CD6" w:rsidP="00B553FF">
      <w:pPr>
        <w:tabs>
          <w:tab w:val="left" w:pos="382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30AE">
        <w:rPr>
          <w:rFonts w:ascii="Consolas" w:hAnsi="Consolas" w:cs="Consolas"/>
          <w:sz w:val="20"/>
          <w:szCs w:val="20"/>
          <w:lang w:val="en-US"/>
        </w:rPr>
        <w:t xml:space="preserve">        private int minimum(double[] nodeArray) {</w:t>
      </w:r>
    </w:p>
    <w:p w:rsidR="004F5CD6" w:rsidRPr="00D230AE" w:rsidRDefault="004F5CD6" w:rsidP="00B553FF">
      <w:pPr>
        <w:tabs>
          <w:tab w:val="left" w:pos="382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30AE">
        <w:rPr>
          <w:rFonts w:ascii="Consolas" w:hAnsi="Consolas" w:cs="Consolas"/>
          <w:sz w:val="20"/>
          <w:szCs w:val="20"/>
          <w:lang w:val="en-US"/>
        </w:rPr>
        <w:t xml:space="preserve">            int winner = 0;</w:t>
      </w:r>
    </w:p>
    <w:p w:rsidR="004F5CD6" w:rsidRPr="00D230AE" w:rsidRDefault="004F5CD6" w:rsidP="00B553FF">
      <w:pPr>
        <w:tabs>
          <w:tab w:val="left" w:pos="382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30AE">
        <w:rPr>
          <w:rFonts w:ascii="Consolas" w:hAnsi="Consolas" w:cs="Consolas"/>
          <w:sz w:val="20"/>
          <w:szCs w:val="20"/>
          <w:lang w:val="en-US"/>
        </w:rPr>
        <w:t xml:space="preserve">            boolean foundNewWinner = false;</w:t>
      </w:r>
    </w:p>
    <w:p w:rsidR="004F5CD6" w:rsidRPr="00D230AE" w:rsidRDefault="004F5CD6" w:rsidP="00B553FF">
      <w:pPr>
        <w:tabs>
          <w:tab w:val="left" w:pos="382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30AE">
        <w:rPr>
          <w:rFonts w:ascii="Consolas" w:hAnsi="Consolas" w:cs="Consolas"/>
          <w:sz w:val="20"/>
          <w:szCs w:val="20"/>
          <w:lang w:val="en-US"/>
        </w:rPr>
        <w:t xml:space="preserve">            boolean done = false;</w:t>
      </w:r>
    </w:p>
    <w:p w:rsidR="004F5CD6" w:rsidRPr="00D230AE" w:rsidRDefault="004F5CD6" w:rsidP="00B553FF">
      <w:pPr>
        <w:tabs>
          <w:tab w:val="left" w:pos="382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30AE">
        <w:rPr>
          <w:rFonts w:ascii="Consolas" w:hAnsi="Consolas" w:cs="Consolas"/>
          <w:sz w:val="20"/>
          <w:szCs w:val="20"/>
          <w:lang w:val="en-US"/>
        </w:rPr>
        <w:t xml:space="preserve">            while (!done) {</w:t>
      </w:r>
    </w:p>
    <w:p w:rsidR="004F5CD6" w:rsidRPr="00D230AE" w:rsidRDefault="004F5CD6" w:rsidP="00B553FF">
      <w:pPr>
        <w:tabs>
          <w:tab w:val="left" w:pos="382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30AE">
        <w:rPr>
          <w:rFonts w:ascii="Consolas" w:hAnsi="Consolas" w:cs="Consolas"/>
          <w:sz w:val="20"/>
          <w:szCs w:val="20"/>
          <w:lang w:val="en-US"/>
        </w:rPr>
        <w:t xml:space="preserve">                foundNewWinner = false;</w:t>
      </w:r>
    </w:p>
    <w:p w:rsidR="004F5CD6" w:rsidRPr="00D230AE" w:rsidRDefault="004F5CD6" w:rsidP="00B553FF">
      <w:pPr>
        <w:tabs>
          <w:tab w:val="left" w:pos="382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30AE">
        <w:rPr>
          <w:rFonts w:ascii="Consolas" w:hAnsi="Consolas" w:cs="Consolas"/>
          <w:sz w:val="20"/>
          <w:szCs w:val="20"/>
          <w:lang w:val="en-US"/>
        </w:rPr>
        <w:t xml:space="preserve">                for (int i = 0; i &lt;= (MAX_I - 1); i++) {</w:t>
      </w:r>
    </w:p>
    <w:p w:rsidR="004F5CD6" w:rsidRPr="00D230AE" w:rsidRDefault="004F5CD6" w:rsidP="00B553FF">
      <w:pPr>
        <w:tabs>
          <w:tab w:val="left" w:pos="382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30AE">
        <w:rPr>
          <w:rFonts w:ascii="Consolas" w:hAnsi="Consolas" w:cs="Consolas"/>
          <w:sz w:val="20"/>
          <w:szCs w:val="20"/>
          <w:lang w:val="en-US"/>
        </w:rPr>
        <w:t xml:space="preserve">                    if (i != winner) {</w:t>
      </w:r>
    </w:p>
    <w:p w:rsidR="004F5CD6" w:rsidRPr="00D230AE" w:rsidRDefault="004F5CD6" w:rsidP="00B553FF">
      <w:pPr>
        <w:tabs>
          <w:tab w:val="left" w:pos="382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30AE">
        <w:rPr>
          <w:rFonts w:ascii="Consolas" w:hAnsi="Consolas" w:cs="Consolas"/>
          <w:sz w:val="20"/>
          <w:szCs w:val="20"/>
          <w:lang w:val="en-US"/>
        </w:rPr>
        <w:t xml:space="preserve">                        if (nodeArray[i] &lt; nodeArray[winner]) {</w:t>
      </w:r>
    </w:p>
    <w:p w:rsidR="004F5CD6" w:rsidRPr="00D230AE" w:rsidRDefault="004F5CD6" w:rsidP="00B553FF">
      <w:pPr>
        <w:tabs>
          <w:tab w:val="left" w:pos="382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30AE">
        <w:rPr>
          <w:rFonts w:ascii="Consolas" w:hAnsi="Consolas" w:cs="Consolas"/>
          <w:sz w:val="20"/>
          <w:szCs w:val="20"/>
          <w:lang w:val="en-US"/>
        </w:rPr>
        <w:t xml:space="preserve">                            winner = i;</w:t>
      </w:r>
    </w:p>
    <w:p w:rsidR="004F5CD6" w:rsidRPr="00D230AE" w:rsidRDefault="004F5CD6" w:rsidP="00B553FF">
      <w:pPr>
        <w:tabs>
          <w:tab w:val="left" w:pos="382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30AE">
        <w:rPr>
          <w:rFonts w:ascii="Consolas" w:hAnsi="Consolas" w:cs="Consolas"/>
          <w:sz w:val="20"/>
          <w:szCs w:val="20"/>
          <w:lang w:val="en-US"/>
        </w:rPr>
        <w:t xml:space="preserve">                            foundNewWinner = true;</w:t>
      </w:r>
    </w:p>
    <w:p w:rsidR="004F5CD6" w:rsidRPr="00D230AE" w:rsidRDefault="004F5CD6" w:rsidP="00B553FF">
      <w:pPr>
        <w:tabs>
          <w:tab w:val="left" w:pos="382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30AE">
        <w:rPr>
          <w:rFonts w:ascii="Consolas" w:hAnsi="Consolas" w:cs="Consolas"/>
          <w:sz w:val="20"/>
          <w:szCs w:val="20"/>
          <w:lang w:val="en-US"/>
        </w:rPr>
        <w:t xml:space="preserve">                        }</w:t>
      </w:r>
    </w:p>
    <w:p w:rsidR="004F5CD6" w:rsidRPr="00D230AE" w:rsidRDefault="004F5CD6" w:rsidP="00B553FF">
      <w:pPr>
        <w:tabs>
          <w:tab w:val="left" w:pos="382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30AE">
        <w:rPr>
          <w:rFonts w:ascii="Consolas" w:hAnsi="Consolas" w:cs="Consolas"/>
          <w:sz w:val="20"/>
          <w:szCs w:val="20"/>
          <w:lang w:val="en-US"/>
        </w:rPr>
        <w:t xml:space="preserve">                    }</w:t>
      </w:r>
    </w:p>
    <w:p w:rsidR="004F5CD6" w:rsidRPr="00D230AE" w:rsidRDefault="004F5CD6" w:rsidP="00B553FF">
      <w:pPr>
        <w:tabs>
          <w:tab w:val="left" w:pos="382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30AE">
        <w:rPr>
          <w:rFonts w:ascii="Consolas" w:hAnsi="Consolas" w:cs="Consolas"/>
          <w:sz w:val="20"/>
          <w:szCs w:val="20"/>
          <w:lang w:val="en-US"/>
        </w:rPr>
        <w:t xml:space="preserve">                } // i</w:t>
      </w:r>
    </w:p>
    <w:p w:rsidR="004F5CD6" w:rsidRPr="00D230AE" w:rsidRDefault="004F5CD6" w:rsidP="00B553FF">
      <w:pPr>
        <w:tabs>
          <w:tab w:val="left" w:pos="382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F5CD6" w:rsidRPr="00D230AE" w:rsidRDefault="004F5CD6" w:rsidP="00B553FF">
      <w:pPr>
        <w:tabs>
          <w:tab w:val="left" w:pos="382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30AE">
        <w:rPr>
          <w:rFonts w:ascii="Consolas" w:hAnsi="Consolas" w:cs="Consolas"/>
          <w:sz w:val="20"/>
          <w:szCs w:val="20"/>
          <w:lang w:val="en-US"/>
        </w:rPr>
        <w:t xml:space="preserve">                if (foundNewWinner == false) {</w:t>
      </w:r>
    </w:p>
    <w:p w:rsidR="004F5CD6" w:rsidRPr="00D230AE" w:rsidRDefault="004F5CD6" w:rsidP="00B553FF">
      <w:pPr>
        <w:tabs>
          <w:tab w:val="left" w:pos="382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30AE">
        <w:rPr>
          <w:rFonts w:ascii="Consolas" w:hAnsi="Consolas" w:cs="Consolas"/>
          <w:sz w:val="20"/>
          <w:szCs w:val="20"/>
          <w:lang w:val="en-US"/>
        </w:rPr>
        <w:t xml:space="preserve">                    done = true;</w:t>
      </w:r>
    </w:p>
    <w:p w:rsidR="004F5CD6" w:rsidRPr="00D230AE" w:rsidRDefault="004F5CD6" w:rsidP="00B553FF">
      <w:pPr>
        <w:tabs>
          <w:tab w:val="left" w:pos="382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30AE">
        <w:rPr>
          <w:rFonts w:ascii="Consolas" w:hAnsi="Consolas" w:cs="Consolas"/>
          <w:sz w:val="20"/>
          <w:szCs w:val="20"/>
          <w:lang w:val="en-US"/>
        </w:rPr>
        <w:t xml:space="preserve">                }</w:t>
      </w:r>
    </w:p>
    <w:p w:rsidR="004F5CD6" w:rsidRPr="00D230AE" w:rsidRDefault="004F5CD6" w:rsidP="00B553FF">
      <w:pPr>
        <w:tabs>
          <w:tab w:val="left" w:pos="382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30AE">
        <w:rPr>
          <w:rFonts w:ascii="Consolas" w:hAnsi="Consolas" w:cs="Consolas"/>
          <w:sz w:val="20"/>
          <w:szCs w:val="20"/>
          <w:lang w:val="en-US"/>
        </w:rPr>
        <w:t xml:space="preserve">            }</w:t>
      </w:r>
    </w:p>
    <w:p w:rsidR="004F5CD6" w:rsidRPr="00D230AE" w:rsidRDefault="004F5CD6" w:rsidP="00B553FF">
      <w:pPr>
        <w:tabs>
          <w:tab w:val="left" w:pos="382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30AE">
        <w:rPr>
          <w:rFonts w:ascii="Consolas" w:hAnsi="Consolas" w:cs="Consolas"/>
          <w:sz w:val="20"/>
          <w:szCs w:val="20"/>
          <w:lang w:val="en-US"/>
        </w:rPr>
        <w:t xml:space="preserve">            return winner;</w:t>
      </w:r>
    </w:p>
    <w:p w:rsidR="004F5CD6" w:rsidRPr="00D230AE" w:rsidRDefault="004F5CD6" w:rsidP="00B553FF">
      <w:pPr>
        <w:tabs>
          <w:tab w:val="left" w:pos="382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30AE">
        <w:rPr>
          <w:rFonts w:ascii="Consolas" w:hAnsi="Consolas" w:cs="Consolas"/>
          <w:sz w:val="20"/>
          <w:szCs w:val="20"/>
          <w:lang w:val="en-US"/>
        </w:rPr>
        <w:t xml:space="preserve">        }</w:t>
      </w:r>
    </w:p>
    <w:p w:rsidR="004F5CD6" w:rsidRPr="00D230AE" w:rsidRDefault="004F5CD6" w:rsidP="00B553FF">
      <w:pPr>
        <w:tabs>
          <w:tab w:val="left" w:pos="382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F5CD6" w:rsidRPr="00D230AE" w:rsidRDefault="004F5CD6" w:rsidP="00B553FF">
      <w:pPr>
        <w:tabs>
          <w:tab w:val="left" w:pos="382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30AE">
        <w:rPr>
          <w:rFonts w:ascii="Consolas" w:hAnsi="Consolas" w:cs="Consolas"/>
          <w:sz w:val="20"/>
          <w:szCs w:val="20"/>
          <w:lang w:val="en-US"/>
        </w:rPr>
        <w:t xml:space="preserve">        private void printResults() {</w:t>
      </w:r>
    </w:p>
    <w:p w:rsidR="004F5CD6" w:rsidRPr="00D230AE" w:rsidRDefault="004F5CD6" w:rsidP="00B553FF">
      <w:pPr>
        <w:tabs>
          <w:tab w:val="left" w:pos="382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30AE">
        <w:rPr>
          <w:rFonts w:ascii="Consolas" w:hAnsi="Consolas" w:cs="Consolas"/>
          <w:sz w:val="20"/>
          <w:szCs w:val="20"/>
          <w:lang w:val="en-US"/>
        </w:rPr>
        <w:t xml:space="preserve">            int dMin = 0;</w:t>
      </w:r>
    </w:p>
    <w:p w:rsidR="004F5CD6" w:rsidRPr="00D230AE" w:rsidRDefault="004F5CD6" w:rsidP="00B553FF">
      <w:pPr>
        <w:tabs>
          <w:tab w:val="left" w:pos="382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30AE">
        <w:rPr>
          <w:rFonts w:ascii="Consolas" w:hAnsi="Consolas" w:cs="Consolas"/>
          <w:sz w:val="20"/>
          <w:szCs w:val="20"/>
          <w:lang w:val="en-US"/>
        </w:rPr>
        <w:t xml:space="preserve">           jTextArea1.append("Тестування:\n");</w:t>
      </w:r>
    </w:p>
    <w:p w:rsidR="004F5CD6" w:rsidRPr="00D230AE" w:rsidRDefault="004F5CD6" w:rsidP="00B553FF">
      <w:pPr>
        <w:tabs>
          <w:tab w:val="left" w:pos="382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30AE">
        <w:rPr>
          <w:rFonts w:ascii="Consolas" w:hAnsi="Consolas" w:cs="Consolas"/>
          <w:sz w:val="20"/>
          <w:szCs w:val="20"/>
          <w:lang w:val="en-US"/>
        </w:rPr>
        <w:t xml:space="preserve">            for (int vecNum = 0; vecNum &lt;= (INPUTS - 1); vecNum++) {</w:t>
      </w:r>
    </w:p>
    <w:p w:rsidR="004F5CD6" w:rsidRPr="00D230AE" w:rsidRDefault="004F5CD6" w:rsidP="00B553FF">
      <w:pPr>
        <w:tabs>
          <w:tab w:val="left" w:pos="382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30AE">
        <w:rPr>
          <w:rFonts w:ascii="Consolas" w:hAnsi="Consolas" w:cs="Consolas"/>
          <w:sz w:val="20"/>
          <w:szCs w:val="20"/>
          <w:lang w:val="en-US"/>
        </w:rPr>
        <w:t xml:space="preserve">                computeInput(pattern, vecNum);</w:t>
      </w:r>
    </w:p>
    <w:p w:rsidR="004F5CD6" w:rsidRPr="00D230AE" w:rsidRDefault="004F5CD6" w:rsidP="00B553FF">
      <w:pPr>
        <w:tabs>
          <w:tab w:val="left" w:pos="382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30AE">
        <w:rPr>
          <w:rFonts w:ascii="Consolas" w:hAnsi="Consolas" w:cs="Consolas"/>
          <w:sz w:val="20"/>
          <w:szCs w:val="20"/>
          <w:lang w:val="en-US"/>
        </w:rPr>
        <w:t xml:space="preserve">                dMin = minimum(d);</w:t>
      </w:r>
    </w:p>
    <w:p w:rsidR="004F5CD6" w:rsidRPr="00D230AE" w:rsidRDefault="004F5CD6" w:rsidP="00B553FF">
      <w:pPr>
        <w:tabs>
          <w:tab w:val="left" w:pos="382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30AE">
        <w:rPr>
          <w:rFonts w:ascii="Consolas" w:hAnsi="Consolas" w:cs="Consolas"/>
          <w:sz w:val="20"/>
          <w:szCs w:val="20"/>
          <w:lang w:val="en-US"/>
        </w:rPr>
        <w:t xml:space="preserve">              for (int i = 0; i &lt;= (MAX_J - 1); i++) {</w:t>
      </w:r>
    </w:p>
    <w:p w:rsidR="004F5CD6" w:rsidRPr="00D230AE" w:rsidRDefault="004F5CD6" w:rsidP="00B553FF">
      <w:pPr>
        <w:tabs>
          <w:tab w:val="left" w:pos="382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30AE">
        <w:rPr>
          <w:rFonts w:ascii="Consolas" w:hAnsi="Consolas" w:cs="Consolas"/>
          <w:sz w:val="20"/>
          <w:szCs w:val="20"/>
          <w:lang w:val="en-US"/>
        </w:rPr>
        <w:t xml:space="preserve">                     dMin = minimum(d);</w:t>
      </w:r>
    </w:p>
    <w:p w:rsidR="004F5CD6" w:rsidRPr="00D230AE" w:rsidRDefault="004F5CD6" w:rsidP="00B553FF">
      <w:pPr>
        <w:tabs>
          <w:tab w:val="left" w:pos="382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30AE">
        <w:rPr>
          <w:rFonts w:ascii="Consolas" w:hAnsi="Consolas" w:cs="Consolas"/>
          <w:sz w:val="20"/>
          <w:szCs w:val="20"/>
          <w:lang w:val="en-US"/>
        </w:rPr>
        <w:t xml:space="preserve">                } // i         </w:t>
      </w:r>
    </w:p>
    <w:p w:rsidR="004F5CD6" w:rsidRPr="00D230AE" w:rsidRDefault="004F5CD6" w:rsidP="00B553FF">
      <w:pPr>
        <w:tabs>
          <w:tab w:val="left" w:pos="382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F5CD6" w:rsidRPr="00D230AE" w:rsidRDefault="004F5CD6" w:rsidP="00B553FF">
      <w:pPr>
        <w:tabs>
          <w:tab w:val="left" w:pos="382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30AE">
        <w:rPr>
          <w:rFonts w:ascii="Consolas" w:hAnsi="Consolas" w:cs="Consolas"/>
          <w:sz w:val="20"/>
          <w:szCs w:val="20"/>
          <w:lang w:val="en-US"/>
        </w:rPr>
        <w:t xml:space="preserve">            }</w:t>
      </w:r>
    </w:p>
    <w:p w:rsidR="004F5CD6" w:rsidRPr="00D230AE" w:rsidRDefault="004F5CD6" w:rsidP="00B553FF">
      <w:pPr>
        <w:tabs>
          <w:tab w:val="left" w:pos="382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30AE">
        <w:rPr>
          <w:rFonts w:ascii="Consolas" w:hAnsi="Consolas" w:cs="Consolas"/>
          <w:sz w:val="20"/>
          <w:szCs w:val="20"/>
          <w:lang w:val="en-US"/>
        </w:rPr>
        <w:t xml:space="preserve">           jTextArea1.append("------------------------------------------------------------------------\n");</w:t>
      </w:r>
    </w:p>
    <w:p w:rsidR="004F5CD6" w:rsidRPr="00D230AE" w:rsidRDefault="004F5CD6" w:rsidP="00B553FF">
      <w:pPr>
        <w:tabs>
          <w:tab w:val="left" w:pos="382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30AE">
        <w:rPr>
          <w:rFonts w:ascii="Consolas" w:hAnsi="Consolas" w:cs="Consolas"/>
          <w:sz w:val="20"/>
          <w:szCs w:val="20"/>
          <w:lang w:val="en-US"/>
        </w:rPr>
        <w:t xml:space="preserve">            for (int i = 0; i &lt;= (MAX_I - 1); i++) {</w:t>
      </w:r>
    </w:p>
    <w:p w:rsidR="004F5CD6" w:rsidRPr="00D230AE" w:rsidRDefault="004F5CD6" w:rsidP="00B553FF">
      <w:pPr>
        <w:tabs>
          <w:tab w:val="left" w:pos="382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30AE">
        <w:rPr>
          <w:rFonts w:ascii="Consolas" w:hAnsi="Consolas" w:cs="Consolas"/>
          <w:sz w:val="20"/>
          <w:szCs w:val="20"/>
          <w:lang w:val="en-US"/>
        </w:rPr>
        <w:t xml:space="preserve">              jTextArea1.append("Коефіцієнти " + i + " ітерації:\n");</w:t>
      </w:r>
    </w:p>
    <w:p w:rsidR="004F5CD6" w:rsidRPr="00D230AE" w:rsidRDefault="004F5CD6" w:rsidP="00B553FF">
      <w:pPr>
        <w:tabs>
          <w:tab w:val="left" w:pos="382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30AE">
        <w:rPr>
          <w:rFonts w:ascii="Consolas" w:hAnsi="Consolas" w:cs="Consolas"/>
          <w:sz w:val="20"/>
          <w:szCs w:val="20"/>
          <w:lang w:val="en-US"/>
        </w:rPr>
        <w:t xml:space="preserve">            jTextArea1.append("     ");</w:t>
      </w:r>
    </w:p>
    <w:p w:rsidR="004F5CD6" w:rsidRPr="00D230AE" w:rsidRDefault="004F5CD6" w:rsidP="00B553FF">
      <w:pPr>
        <w:tabs>
          <w:tab w:val="left" w:pos="382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30AE">
        <w:rPr>
          <w:rFonts w:ascii="Consolas" w:hAnsi="Consolas" w:cs="Consolas"/>
          <w:sz w:val="20"/>
          <w:szCs w:val="20"/>
          <w:lang w:val="en-US"/>
        </w:rPr>
        <w:t xml:space="preserve">                for (int j = 0; j &lt;= (MAX_J - 1); j++) {</w:t>
      </w:r>
    </w:p>
    <w:p w:rsidR="004F5CD6" w:rsidRPr="00D230AE" w:rsidRDefault="004F5CD6" w:rsidP="00B553FF">
      <w:pPr>
        <w:tabs>
          <w:tab w:val="left" w:pos="382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30AE">
        <w:rPr>
          <w:rFonts w:ascii="Consolas" w:hAnsi="Consolas" w:cs="Consolas"/>
          <w:sz w:val="20"/>
          <w:szCs w:val="20"/>
          <w:lang w:val="en-US"/>
        </w:rPr>
        <w:t xml:space="preserve">                  jTextArea1.append(w[i][j] + ", ");</w:t>
      </w:r>
    </w:p>
    <w:p w:rsidR="004F5CD6" w:rsidRPr="00D230AE" w:rsidRDefault="004F5CD6" w:rsidP="00B553FF">
      <w:pPr>
        <w:tabs>
          <w:tab w:val="left" w:pos="382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30AE">
        <w:rPr>
          <w:rFonts w:ascii="Consolas" w:hAnsi="Consolas" w:cs="Consolas"/>
          <w:sz w:val="20"/>
          <w:szCs w:val="20"/>
          <w:lang w:val="en-US"/>
        </w:rPr>
        <w:t xml:space="preserve">                } // j</w:t>
      </w:r>
    </w:p>
    <w:p w:rsidR="004F5CD6" w:rsidRPr="00D230AE" w:rsidRDefault="004F5CD6" w:rsidP="00B553FF">
      <w:pPr>
        <w:tabs>
          <w:tab w:val="left" w:pos="382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30AE">
        <w:rPr>
          <w:rFonts w:ascii="Consolas" w:hAnsi="Consolas" w:cs="Consolas"/>
          <w:sz w:val="20"/>
          <w:szCs w:val="20"/>
          <w:lang w:val="en-US"/>
        </w:rPr>
        <w:t xml:space="preserve">              jTextArea1.append("\n");</w:t>
      </w:r>
    </w:p>
    <w:p w:rsidR="004F5CD6" w:rsidRPr="00D230AE" w:rsidRDefault="004F5CD6" w:rsidP="00B553FF">
      <w:pPr>
        <w:tabs>
          <w:tab w:val="left" w:pos="382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30AE">
        <w:rPr>
          <w:rFonts w:ascii="Consolas" w:hAnsi="Consolas" w:cs="Consolas"/>
          <w:sz w:val="20"/>
          <w:szCs w:val="20"/>
          <w:lang w:val="en-US"/>
        </w:rPr>
        <w:t xml:space="preserve">            } // i</w:t>
      </w:r>
    </w:p>
    <w:p w:rsidR="004F5CD6" w:rsidRPr="00D230AE" w:rsidRDefault="004F5CD6" w:rsidP="00B553FF">
      <w:pPr>
        <w:tabs>
          <w:tab w:val="left" w:pos="382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F5CD6" w:rsidRPr="00D230AE" w:rsidRDefault="004F5CD6" w:rsidP="00B553FF">
      <w:pPr>
        <w:tabs>
          <w:tab w:val="left" w:pos="382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30AE">
        <w:rPr>
          <w:rFonts w:ascii="Consolas" w:hAnsi="Consolas" w:cs="Consolas"/>
          <w:sz w:val="20"/>
          <w:szCs w:val="20"/>
          <w:lang w:val="en-US"/>
        </w:rPr>
        <w:t xml:space="preserve">          jTextArea1.append("------------------------------------------------------------------------\n");</w:t>
      </w:r>
    </w:p>
    <w:p w:rsidR="004F5CD6" w:rsidRPr="00D230AE" w:rsidRDefault="004F5CD6" w:rsidP="00B553FF">
      <w:pPr>
        <w:tabs>
          <w:tab w:val="left" w:pos="382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30AE">
        <w:rPr>
          <w:rFonts w:ascii="Consolas" w:hAnsi="Consolas" w:cs="Consolas"/>
          <w:sz w:val="20"/>
          <w:szCs w:val="20"/>
          <w:lang w:val="en-US"/>
        </w:rPr>
        <w:t xml:space="preserve">          jTextArea1.append("Результати:\n");</w:t>
      </w:r>
    </w:p>
    <w:p w:rsidR="004F5CD6" w:rsidRPr="00D230AE" w:rsidRDefault="004F5CD6" w:rsidP="00B553FF">
      <w:pPr>
        <w:tabs>
          <w:tab w:val="left" w:pos="382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30AE">
        <w:rPr>
          <w:rFonts w:ascii="Consolas" w:hAnsi="Consolas" w:cs="Consolas"/>
          <w:sz w:val="20"/>
          <w:szCs w:val="20"/>
          <w:lang w:val="en-US"/>
        </w:rPr>
        <w:t xml:space="preserve">            for (int vecNum = 0; vecNum &lt;= (INPUT_TESTS - 1); vecNum++) {</w:t>
      </w:r>
    </w:p>
    <w:p w:rsidR="004F5CD6" w:rsidRPr="00D230AE" w:rsidRDefault="004F5CD6" w:rsidP="00B553FF">
      <w:pPr>
        <w:tabs>
          <w:tab w:val="left" w:pos="382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30AE">
        <w:rPr>
          <w:rFonts w:ascii="Consolas" w:hAnsi="Consolas" w:cs="Consolas"/>
          <w:sz w:val="20"/>
          <w:szCs w:val="20"/>
          <w:lang w:val="en-US"/>
        </w:rPr>
        <w:t xml:space="preserve">                computeInput(tests, vecNum);</w:t>
      </w:r>
    </w:p>
    <w:p w:rsidR="004F5CD6" w:rsidRPr="00D230AE" w:rsidRDefault="004F5CD6" w:rsidP="00B553FF">
      <w:pPr>
        <w:tabs>
          <w:tab w:val="left" w:pos="382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30AE">
        <w:rPr>
          <w:rFonts w:ascii="Consolas" w:hAnsi="Consolas" w:cs="Consolas"/>
          <w:sz w:val="20"/>
          <w:szCs w:val="20"/>
          <w:lang w:val="en-US"/>
        </w:rPr>
        <w:t xml:space="preserve">                dMin = minimum(d);           </w:t>
      </w:r>
    </w:p>
    <w:p w:rsidR="004F5CD6" w:rsidRPr="00D230AE" w:rsidRDefault="004F5CD6" w:rsidP="00B553FF">
      <w:pPr>
        <w:tabs>
          <w:tab w:val="left" w:pos="382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30AE">
        <w:rPr>
          <w:rFonts w:ascii="Consolas" w:hAnsi="Consolas" w:cs="Consolas"/>
          <w:sz w:val="20"/>
          <w:szCs w:val="20"/>
          <w:lang w:val="en-US"/>
        </w:rPr>
        <w:t xml:space="preserve">               </w:t>
      </w:r>
    </w:p>
    <w:p w:rsidR="004F5CD6" w:rsidRPr="00D230AE" w:rsidRDefault="004F5CD6" w:rsidP="00B553FF">
      <w:pPr>
        <w:tabs>
          <w:tab w:val="left" w:pos="382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30AE">
        <w:rPr>
          <w:rFonts w:ascii="Consolas" w:hAnsi="Consolas" w:cs="Consolas"/>
          <w:sz w:val="20"/>
          <w:szCs w:val="20"/>
          <w:lang w:val="en-US"/>
        </w:rPr>
        <w:t xml:space="preserve">              jTextArea1.append(") \t прогнозований коефіцієнт А("+vecNum+"): " + dMin + "\n");</w:t>
      </w:r>
    </w:p>
    <w:p w:rsidR="004F5CD6" w:rsidRPr="00D230AE" w:rsidRDefault="004F5CD6" w:rsidP="00B553FF">
      <w:pPr>
        <w:tabs>
          <w:tab w:val="left" w:pos="382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30AE">
        <w:rPr>
          <w:rFonts w:ascii="Consolas" w:hAnsi="Consolas" w:cs="Consolas"/>
          <w:sz w:val="20"/>
          <w:szCs w:val="20"/>
          <w:lang w:val="en-US"/>
        </w:rPr>
        <w:t xml:space="preserve">            }</w:t>
      </w:r>
    </w:p>
    <w:p w:rsidR="004F5CD6" w:rsidRPr="00D230AE" w:rsidRDefault="004F5CD6" w:rsidP="00B553FF">
      <w:pPr>
        <w:tabs>
          <w:tab w:val="left" w:pos="382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30AE">
        <w:rPr>
          <w:rFonts w:ascii="Consolas" w:hAnsi="Consolas" w:cs="Consolas"/>
          <w:sz w:val="20"/>
          <w:szCs w:val="20"/>
          <w:lang w:val="en-US"/>
        </w:rPr>
        <w:t xml:space="preserve">            return;        }</w:t>
      </w:r>
    </w:p>
    <w:p w:rsidR="004F5CD6" w:rsidRPr="00D230AE" w:rsidRDefault="004F5CD6" w:rsidP="00B553FF">
      <w:pPr>
        <w:tabs>
          <w:tab w:val="left" w:pos="382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F5CD6" w:rsidRPr="00D230AE" w:rsidRDefault="004F5CD6" w:rsidP="00B553FF">
      <w:pPr>
        <w:tabs>
          <w:tab w:val="left" w:pos="382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30AE">
        <w:rPr>
          <w:rFonts w:ascii="Consolas" w:hAnsi="Consolas" w:cs="Consolas"/>
          <w:sz w:val="20"/>
          <w:szCs w:val="20"/>
          <w:lang w:val="en-US"/>
        </w:rPr>
        <w:t xml:space="preserve">        public void start() {</w:t>
      </w:r>
    </w:p>
    <w:p w:rsidR="004F5CD6" w:rsidRPr="00D230AE" w:rsidRDefault="004F5CD6" w:rsidP="00B553FF">
      <w:pPr>
        <w:tabs>
          <w:tab w:val="left" w:pos="382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30AE">
        <w:rPr>
          <w:rFonts w:ascii="Consolas" w:hAnsi="Consolas" w:cs="Consolas"/>
          <w:sz w:val="20"/>
          <w:szCs w:val="20"/>
          <w:lang w:val="en-US"/>
        </w:rPr>
        <w:t xml:space="preserve">            training();</w:t>
      </w:r>
    </w:p>
    <w:p w:rsidR="004F5CD6" w:rsidRPr="00D230AE" w:rsidRDefault="004F5CD6" w:rsidP="00B553FF">
      <w:pPr>
        <w:tabs>
          <w:tab w:val="left" w:pos="382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30AE">
        <w:rPr>
          <w:rFonts w:ascii="Consolas" w:hAnsi="Consolas" w:cs="Consolas"/>
          <w:sz w:val="20"/>
          <w:szCs w:val="20"/>
          <w:lang w:val="en-US"/>
        </w:rPr>
        <w:t xml:space="preserve">            printResults();</w:t>
      </w:r>
    </w:p>
    <w:p w:rsidR="004F5CD6" w:rsidRPr="00D230AE" w:rsidRDefault="004F5CD6" w:rsidP="00B553FF">
      <w:pPr>
        <w:tabs>
          <w:tab w:val="left" w:pos="382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30AE">
        <w:rPr>
          <w:rFonts w:ascii="Consolas" w:hAnsi="Consolas" w:cs="Consolas"/>
          <w:sz w:val="20"/>
          <w:szCs w:val="20"/>
          <w:lang w:val="en-US"/>
        </w:rPr>
        <w:t xml:space="preserve">            return;</w:t>
      </w:r>
    </w:p>
    <w:p w:rsidR="004F5CD6" w:rsidRPr="00D230AE" w:rsidRDefault="004F5CD6" w:rsidP="00B553FF">
      <w:pPr>
        <w:tabs>
          <w:tab w:val="left" w:pos="382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30AE">
        <w:rPr>
          <w:rFonts w:ascii="Consolas" w:hAnsi="Consolas" w:cs="Consolas"/>
          <w:sz w:val="20"/>
          <w:szCs w:val="20"/>
          <w:lang w:val="en-US"/>
        </w:rPr>
        <w:t xml:space="preserve">        }</w:t>
      </w:r>
    </w:p>
    <w:p w:rsidR="004F5CD6" w:rsidRDefault="004F5CD6" w:rsidP="0035789B">
      <w:pPr>
        <w:tabs>
          <w:tab w:val="left" w:pos="3825"/>
        </w:tabs>
        <w:spacing w:after="0" w:line="240" w:lineRule="atLeast"/>
        <w:rPr>
          <w:rFonts w:ascii="Consolas" w:hAnsi="Consolas" w:cs="Consolas"/>
          <w:sz w:val="18"/>
          <w:szCs w:val="18"/>
        </w:rPr>
      </w:pPr>
      <w:r w:rsidRPr="00D230AE">
        <w:rPr>
          <w:rFonts w:ascii="Consolas" w:hAnsi="Consolas" w:cs="Consolas"/>
          <w:sz w:val="20"/>
          <w:szCs w:val="20"/>
          <w:lang w:val="en-US"/>
        </w:rPr>
        <w:t xml:space="preserve">    }</w:t>
      </w:r>
    </w:p>
    <w:p w:rsidR="004F5CD6" w:rsidRPr="00B553FF" w:rsidRDefault="004F5CD6" w:rsidP="007A5C1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</w:rPr>
        <w:t>Результати виконання програми</w:t>
      </w:r>
    </w:p>
    <w:p w:rsidR="004F5CD6" w:rsidRDefault="004F5CD6" w:rsidP="00AC0D23">
      <w:pPr>
        <w:tabs>
          <w:tab w:val="left" w:pos="3825"/>
        </w:tabs>
        <w:spacing w:line="240" w:lineRule="atLeast"/>
        <w:jc w:val="center"/>
        <w:rPr>
          <w:rFonts w:ascii="Times New Roman" w:hAnsi="Times New Roman"/>
          <w:b/>
          <w:sz w:val="28"/>
          <w:szCs w:val="28"/>
        </w:rPr>
      </w:pPr>
      <w:r w:rsidRPr="00037B40">
        <w:rPr>
          <w:noProof/>
          <w:lang w:val="ru-RU" w:eastAsia="ru-RU"/>
        </w:rPr>
        <w:pict>
          <v:shape id="Рисунок 1" o:spid="_x0000_i1026" type="#_x0000_t75" style="width:264.75pt;height:299.25pt;visibility:visible">
            <v:imagedata r:id="rId6" o:title="" croptop="20547f" cropbottom="12208f" cropleft="24971f" cropright="25073f"/>
          </v:shape>
        </w:pict>
      </w:r>
    </w:p>
    <w:p w:rsidR="004F5CD6" w:rsidRPr="00AC0D23" w:rsidRDefault="004F5CD6" w:rsidP="00AC0D23">
      <w:pPr>
        <w:tabs>
          <w:tab w:val="left" w:pos="3825"/>
        </w:tabs>
        <w:spacing w:line="240" w:lineRule="atLeast"/>
        <w:rPr>
          <w:rFonts w:ascii="Times New Roman" w:hAnsi="Times New Roman"/>
          <w:b/>
          <w:sz w:val="26"/>
          <w:szCs w:val="28"/>
        </w:rPr>
      </w:pPr>
      <w:r>
        <w:rPr>
          <w:rFonts w:ascii="Times New Roman" w:hAnsi="Times New Roman"/>
          <w:b/>
          <w:sz w:val="28"/>
          <w:szCs w:val="28"/>
        </w:rPr>
        <w:t>Висновок:</w:t>
      </w:r>
      <w:r w:rsidRPr="00921601"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П</w:t>
      </w:r>
      <w:r w:rsidRPr="00921601">
        <w:rPr>
          <w:rFonts w:ascii="Times New Roman" w:hAnsi="Times New Roman"/>
          <w:sz w:val="28"/>
          <w:szCs w:val="28"/>
        </w:rPr>
        <w:t>ід час даної лабораторної роботи я вив</w:t>
      </w:r>
      <w:r>
        <w:rPr>
          <w:rFonts w:ascii="Times New Roman" w:hAnsi="Times New Roman"/>
          <w:sz w:val="28"/>
          <w:szCs w:val="28"/>
        </w:rPr>
        <w:t>чив принципи роботи  методу групового врахування елементів і реалізував його програмно.</w:t>
      </w:r>
    </w:p>
    <w:sectPr w:rsidR="004F5CD6" w:rsidRPr="00AC0D23" w:rsidSect="00D22CB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0E2E79"/>
    <w:multiLevelType w:val="hybridMultilevel"/>
    <w:tmpl w:val="0BE6D450"/>
    <w:lvl w:ilvl="0" w:tplc="0422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2A2870D7"/>
    <w:multiLevelType w:val="hybridMultilevel"/>
    <w:tmpl w:val="C07E27E8"/>
    <w:lvl w:ilvl="0" w:tplc="0422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67946D18"/>
    <w:multiLevelType w:val="hybridMultilevel"/>
    <w:tmpl w:val="97A87B7E"/>
    <w:lvl w:ilvl="0" w:tplc="0422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D0997"/>
    <w:rsid w:val="00037B40"/>
    <w:rsid w:val="000A25D7"/>
    <w:rsid w:val="000B3D82"/>
    <w:rsid w:val="0010790B"/>
    <w:rsid w:val="001A41E3"/>
    <w:rsid w:val="001C6F08"/>
    <w:rsid w:val="002B53B2"/>
    <w:rsid w:val="0035789B"/>
    <w:rsid w:val="00377F61"/>
    <w:rsid w:val="00422CC0"/>
    <w:rsid w:val="004F5CD6"/>
    <w:rsid w:val="00545C1A"/>
    <w:rsid w:val="005A08D9"/>
    <w:rsid w:val="005F6490"/>
    <w:rsid w:val="00767D19"/>
    <w:rsid w:val="0077272B"/>
    <w:rsid w:val="007A5C1E"/>
    <w:rsid w:val="007C692D"/>
    <w:rsid w:val="00877149"/>
    <w:rsid w:val="008B5B84"/>
    <w:rsid w:val="008C0DA9"/>
    <w:rsid w:val="00921601"/>
    <w:rsid w:val="009D0997"/>
    <w:rsid w:val="00A27667"/>
    <w:rsid w:val="00AB3437"/>
    <w:rsid w:val="00AC0D23"/>
    <w:rsid w:val="00AC5EED"/>
    <w:rsid w:val="00B553FF"/>
    <w:rsid w:val="00C04FB7"/>
    <w:rsid w:val="00C15165"/>
    <w:rsid w:val="00D22CB0"/>
    <w:rsid w:val="00D230AE"/>
    <w:rsid w:val="00D705EB"/>
    <w:rsid w:val="00E019FE"/>
    <w:rsid w:val="00E27056"/>
    <w:rsid w:val="00EA074E"/>
    <w:rsid w:val="00F460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5165"/>
    <w:pPr>
      <w:spacing w:after="200" w:line="276" w:lineRule="auto"/>
    </w:pPr>
    <w:rPr>
      <w:lang w:val="uk-UA"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F4609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C04F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04FB7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rsid w:val="000A25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0A25D7"/>
    <w:rPr>
      <w:rFonts w:ascii="Courier New" w:hAnsi="Courier New" w:cs="Courier New"/>
      <w:sz w:val="20"/>
      <w:szCs w:val="20"/>
      <w:lang w:eastAsia="uk-UA"/>
    </w:rPr>
  </w:style>
  <w:style w:type="character" w:customStyle="1" w:styleId="ln">
    <w:name w:val="ln"/>
    <w:basedOn w:val="DefaultParagraphFont"/>
    <w:uiPriority w:val="99"/>
    <w:rsid w:val="000A25D7"/>
    <w:rPr>
      <w:rFonts w:cs="Times New Roman"/>
    </w:rPr>
  </w:style>
  <w:style w:type="character" w:customStyle="1" w:styleId="s0">
    <w:name w:val="s0"/>
    <w:basedOn w:val="DefaultParagraphFont"/>
    <w:uiPriority w:val="99"/>
    <w:rsid w:val="000A25D7"/>
    <w:rPr>
      <w:rFonts w:cs="Times New Roman"/>
    </w:rPr>
  </w:style>
  <w:style w:type="character" w:customStyle="1" w:styleId="s1">
    <w:name w:val="s1"/>
    <w:basedOn w:val="DefaultParagraphFont"/>
    <w:uiPriority w:val="99"/>
    <w:rsid w:val="000A25D7"/>
    <w:rPr>
      <w:rFonts w:cs="Times New Roman"/>
    </w:rPr>
  </w:style>
  <w:style w:type="character" w:customStyle="1" w:styleId="s2">
    <w:name w:val="s2"/>
    <w:basedOn w:val="DefaultParagraphFont"/>
    <w:uiPriority w:val="99"/>
    <w:rsid w:val="000A25D7"/>
    <w:rPr>
      <w:rFonts w:cs="Times New Roman"/>
    </w:rPr>
  </w:style>
  <w:style w:type="character" w:customStyle="1" w:styleId="s3">
    <w:name w:val="s3"/>
    <w:basedOn w:val="DefaultParagraphFont"/>
    <w:uiPriority w:val="99"/>
    <w:rsid w:val="000A25D7"/>
    <w:rPr>
      <w:rFonts w:cs="Times New Roman"/>
    </w:rPr>
  </w:style>
  <w:style w:type="character" w:customStyle="1" w:styleId="s4">
    <w:name w:val="s4"/>
    <w:basedOn w:val="DefaultParagraphFont"/>
    <w:uiPriority w:val="99"/>
    <w:rsid w:val="000A25D7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14622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189</TotalTime>
  <Pages>5</Pages>
  <Words>974</Words>
  <Characters>5553</Characters>
  <Application>Microsoft Office Outlook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ol</cp:lastModifiedBy>
  <cp:revision>12</cp:revision>
  <dcterms:created xsi:type="dcterms:W3CDTF">2014-09-28T18:13:00Z</dcterms:created>
  <dcterms:modified xsi:type="dcterms:W3CDTF">2015-11-26T21:17:00Z</dcterms:modified>
</cp:coreProperties>
</file>