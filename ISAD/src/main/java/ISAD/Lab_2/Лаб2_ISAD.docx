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8D11A1" w:rsidRDefault="008D11A1" w:rsidP="00C151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11A1" w:rsidRDefault="008D11A1" w:rsidP="00C15165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11A1" w:rsidRPr="00AB3437" w:rsidRDefault="008D11A1" w:rsidP="00C1516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Pr="00AB3437">
        <w:rPr>
          <w:rFonts w:ascii="Times New Roman" w:hAnsi="Times New Roman"/>
          <w:b/>
          <w:sz w:val="44"/>
          <w:szCs w:val="28"/>
          <w:lang w:val="ru-RU"/>
        </w:rPr>
        <w:t>2</w:t>
      </w: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8D11A1" w:rsidRDefault="008D11A1" w:rsidP="00C15165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>
        <w:rPr>
          <w:rFonts w:ascii="Times New Roman" w:hAnsi="Times New Roman"/>
          <w:b/>
          <w:sz w:val="36"/>
          <w:szCs w:val="36"/>
        </w:rPr>
        <w:t xml:space="preserve">Нейронна мережа </w:t>
      </w:r>
      <w:r>
        <w:rPr>
          <w:rFonts w:ascii="Times New Roman" w:hAnsi="Times New Roman"/>
          <w:b/>
          <w:sz w:val="36"/>
          <w:szCs w:val="36"/>
          <w:lang w:val="en-US"/>
        </w:rPr>
        <w:t>backpropogation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8D11A1" w:rsidRDefault="008D11A1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8D11A1" w:rsidRDefault="008D11A1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8D11A1" w:rsidRDefault="008D11A1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8D11A1" w:rsidRPr="008B5B84" w:rsidRDefault="008D11A1" w:rsidP="00C15165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8D11A1" w:rsidRDefault="008D11A1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ПІт-15-3</w:t>
      </w:r>
    </w:p>
    <w:p w:rsidR="008D11A1" w:rsidRDefault="008D11A1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 Б.</w:t>
      </w:r>
    </w:p>
    <w:p w:rsidR="008D11A1" w:rsidRPr="008B5B84" w:rsidRDefault="008D11A1" w:rsidP="00C15165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8D11A1" w:rsidRPr="00877149" w:rsidRDefault="008D11A1" w:rsidP="00C15165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Дитко</w:t>
      </w:r>
      <w:r w:rsidRPr="007F1D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Т.В.</w:t>
      </w: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11A1" w:rsidRDefault="008D11A1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11A1" w:rsidRPr="007F1D19" w:rsidRDefault="008D11A1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8D11A1" w:rsidRDefault="008D11A1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2015</w:t>
      </w:r>
    </w:p>
    <w:p w:rsidR="008D11A1" w:rsidRDefault="008D11A1" w:rsidP="00877149">
      <w:pPr>
        <w:rPr>
          <w:rFonts w:ascii="Times New Roman" w:hAnsi="Times New Roman"/>
          <w:sz w:val="28"/>
          <w:szCs w:val="28"/>
        </w:rPr>
      </w:pPr>
      <w:r w:rsidRPr="000B3D82"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вивчити один із методів функціонування нейронних мереж і принцип його функціонування.</w:t>
      </w:r>
    </w:p>
    <w:p w:rsidR="008D11A1" w:rsidRPr="00A27667" w:rsidRDefault="008D11A1" w:rsidP="007C692D">
      <w:pPr>
        <w:jc w:val="center"/>
        <w:rPr>
          <w:rFonts w:ascii="Times New Roman" w:hAnsi="Times New Roman"/>
          <w:b/>
          <w:sz w:val="32"/>
          <w:szCs w:val="28"/>
        </w:rPr>
      </w:pPr>
      <w:r w:rsidRPr="00A27667">
        <w:rPr>
          <w:rFonts w:ascii="Times New Roman" w:hAnsi="Times New Roman"/>
          <w:b/>
          <w:sz w:val="32"/>
          <w:szCs w:val="28"/>
        </w:rPr>
        <w:t>Короткі теоретичні відомості</w:t>
      </w:r>
    </w:p>
    <w:p w:rsidR="008D11A1" w:rsidRDefault="008D11A1" w:rsidP="007C692D">
      <w:pPr>
        <w:rPr>
          <w:rFonts w:ascii="Times New Roman" w:hAnsi="Times New Roman"/>
          <w:b/>
          <w:sz w:val="28"/>
          <w:szCs w:val="28"/>
        </w:rPr>
      </w:pPr>
      <w:r w:rsidRPr="00A27667">
        <w:rPr>
          <w:rFonts w:ascii="Times New Roman" w:hAnsi="Times New Roman"/>
          <w:b/>
          <w:sz w:val="28"/>
          <w:szCs w:val="28"/>
        </w:rPr>
        <w:t xml:space="preserve">Структура нейронної мережі </w:t>
      </w:r>
      <w:r w:rsidRPr="00A27667">
        <w:rPr>
          <w:rFonts w:ascii="Times New Roman" w:hAnsi="Times New Roman"/>
          <w:b/>
          <w:sz w:val="28"/>
          <w:szCs w:val="28"/>
          <w:lang w:val="en-US"/>
        </w:rPr>
        <w:t>backpropagation</w:t>
      </w:r>
      <w:r w:rsidRPr="00A2766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27667">
        <w:rPr>
          <w:rFonts w:ascii="Times New Roman" w:hAnsi="Times New Roman"/>
          <w:b/>
          <w:sz w:val="28"/>
          <w:szCs w:val="28"/>
        </w:rPr>
        <w:t>з одним прихованим шаром:</w:t>
      </w:r>
    </w:p>
    <w:p w:rsidR="008D11A1" w:rsidRPr="00A27667" w:rsidRDefault="008D11A1" w:rsidP="007C692D">
      <w:pPr>
        <w:rPr>
          <w:rFonts w:ascii="Times New Roman" w:hAnsi="Times New Roman"/>
          <w:b/>
          <w:sz w:val="28"/>
          <w:szCs w:val="28"/>
        </w:rPr>
      </w:pPr>
      <w:r w:rsidRPr="008157C8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" o:spid="_x0000_i1025" type="#_x0000_t75" style="width:339.75pt;height:225.75pt;visibility:visible">
            <v:imagedata r:id="rId5" o:title=""/>
          </v:shape>
        </w:pict>
      </w:r>
    </w:p>
    <w:p w:rsidR="008D11A1" w:rsidRDefault="008D11A1" w:rsidP="00545C1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 функціонування мережі:</w:t>
      </w:r>
    </w:p>
    <w:p w:rsidR="008D11A1" w:rsidRPr="007F1D19" w:rsidRDefault="008D11A1" w:rsidP="00545C1A">
      <w:pPr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0:</w:t>
      </w:r>
      <w:r w:rsidRPr="007F1D19">
        <w:rPr>
          <w:rFonts w:ascii="Times New Roman" w:hAnsi="Times New Roman"/>
          <w:sz w:val="28"/>
          <w:szCs w:val="28"/>
        </w:rPr>
        <w:t xml:space="preserve"> Ініціалізація ваг ( випадкові значення від -0.5 до 0.5 )</w:t>
      </w:r>
    </w:p>
    <w:p w:rsidR="008D11A1" w:rsidRPr="007F1D19" w:rsidRDefault="008D11A1" w:rsidP="00545C1A">
      <w:pPr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1:</w:t>
      </w:r>
      <w:r w:rsidRPr="007F1D19">
        <w:rPr>
          <w:rFonts w:ascii="Times New Roman" w:hAnsi="Times New Roman"/>
          <w:sz w:val="28"/>
          <w:szCs w:val="28"/>
        </w:rPr>
        <w:t xml:space="preserve"> Поки умова зупинки = </w:t>
      </w:r>
      <w:r w:rsidRPr="007F1D19">
        <w:rPr>
          <w:rFonts w:ascii="Times New Roman" w:hAnsi="Times New Roman"/>
          <w:sz w:val="28"/>
          <w:szCs w:val="28"/>
          <w:lang w:val="en-US"/>
        </w:rPr>
        <w:t>false</w:t>
      </w:r>
      <w:r w:rsidRPr="007F1D1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D19">
        <w:rPr>
          <w:rFonts w:ascii="Times New Roman" w:hAnsi="Times New Roman"/>
          <w:sz w:val="28"/>
          <w:szCs w:val="28"/>
        </w:rPr>
        <w:t>виконуємо кроки 2-9</w:t>
      </w:r>
    </w:p>
    <w:p w:rsidR="008D11A1" w:rsidRPr="007F1D19" w:rsidRDefault="008D11A1" w:rsidP="00545C1A">
      <w:pPr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2:</w:t>
      </w:r>
      <w:r w:rsidRPr="007F1D19">
        <w:rPr>
          <w:rFonts w:ascii="Times New Roman" w:hAnsi="Times New Roman"/>
          <w:sz w:val="28"/>
          <w:szCs w:val="28"/>
        </w:rPr>
        <w:t xml:space="preserve"> Для кожного вхідного паттерну виконуємо кроки 3-8</w:t>
      </w:r>
    </w:p>
    <w:p w:rsidR="008D11A1" w:rsidRPr="007F1D19" w:rsidRDefault="008D11A1" w:rsidP="00545C1A">
      <w:pPr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3:</w:t>
      </w:r>
      <w:r w:rsidRPr="007F1D19">
        <w:rPr>
          <w:rFonts w:ascii="Times New Roman" w:hAnsi="Times New Roman"/>
          <w:sz w:val="28"/>
          <w:szCs w:val="28"/>
        </w:rPr>
        <w:t xml:space="preserve"> Кожен вхідний нейрон </w:t>
      </w:r>
      <w:r w:rsidRPr="007F1D19">
        <w:rPr>
          <w:rFonts w:ascii="Times New Roman" w:hAnsi="Times New Roman"/>
          <w:sz w:val="28"/>
          <w:szCs w:val="28"/>
          <w:lang w:val="en-US"/>
        </w:rPr>
        <w:t>X</w:t>
      </w:r>
      <w:r w:rsidRPr="007F1D19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7F1D1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D19">
        <w:rPr>
          <w:rFonts w:ascii="Times New Roman" w:hAnsi="Times New Roman"/>
          <w:sz w:val="28"/>
          <w:szCs w:val="28"/>
        </w:rPr>
        <w:t>отримує вхідні значення і передає їх в наступний шар.</w:t>
      </w:r>
    </w:p>
    <w:p w:rsidR="008D11A1" w:rsidRPr="007F1D19" w:rsidRDefault="008D11A1" w:rsidP="00767D19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7F1D19">
        <w:rPr>
          <w:rFonts w:ascii="Times New Roman" w:hAnsi="Times New Roman"/>
          <w:b/>
          <w:sz w:val="28"/>
          <w:szCs w:val="28"/>
        </w:rPr>
        <w:t>Крок 4:</w:t>
      </w:r>
      <w:r w:rsidRPr="007F1D19">
        <w:rPr>
          <w:rFonts w:ascii="Times New Roman" w:hAnsi="Times New Roman"/>
          <w:sz w:val="28"/>
          <w:szCs w:val="28"/>
        </w:rPr>
        <w:t xml:space="preserve"> Кожен нейрон прихованого шару </w:t>
      </w:r>
      <w:r w:rsidRPr="007F1D19">
        <w:rPr>
          <w:rFonts w:ascii="Times New Roman" w:hAnsi="Times New Roman"/>
          <w:sz w:val="28"/>
          <w:szCs w:val="28"/>
          <w:lang w:val="en-US"/>
        </w:rPr>
        <w:t>Z</w:t>
      </w:r>
      <w:r w:rsidRPr="007F1D19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 w:rsidRPr="007F1D1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D19">
        <w:rPr>
          <w:rFonts w:ascii="Times New Roman" w:hAnsi="Times New Roman"/>
          <w:sz w:val="28"/>
          <w:szCs w:val="28"/>
        </w:rPr>
        <w:t>сумує зважений вхідний сигнал</w:t>
      </w:r>
    </w:p>
    <w:p w:rsidR="008D11A1" w:rsidRPr="007F1D19" w:rsidRDefault="008D11A1" w:rsidP="00767D19">
      <w:pPr>
        <w:spacing w:after="0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2" o:spid="_x0000_i1026" type="#_x0000_t75" style="width:125.25pt;height:33pt;visibility:visible">
            <v:imagedata r:id="rId6" o:title=""/>
          </v:shape>
        </w:pict>
      </w:r>
      <w:r w:rsidRPr="007F1D1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D19">
        <w:rPr>
          <w:rFonts w:ascii="Times New Roman" w:hAnsi="Times New Roman"/>
          <w:sz w:val="28"/>
          <w:szCs w:val="28"/>
        </w:rPr>
        <w:t xml:space="preserve">і застосовує до нього активаційну функцію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3" o:spid="_x0000_i1027" type="#_x0000_t75" style="width:97.5pt;height:19.5pt;visibility:visible">
            <v:imagedata r:id="rId7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та відправляє свій сигнал наступному шару (в даному випадку вихідному).</w:t>
      </w:r>
    </w:p>
    <w:p w:rsidR="008D11A1" w:rsidRPr="007F1D19" w:rsidRDefault="008D11A1" w:rsidP="00767D19">
      <w:pPr>
        <w:spacing w:after="0"/>
        <w:rPr>
          <w:rFonts w:ascii="Times New Roman" w:hAnsi="Times New Roman"/>
          <w:sz w:val="28"/>
          <w:szCs w:val="28"/>
        </w:rPr>
      </w:pPr>
    </w:p>
    <w:p w:rsidR="008D11A1" w:rsidRPr="007F1D19" w:rsidRDefault="008D11A1" w:rsidP="00767D19">
      <w:pPr>
        <w:spacing w:after="0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5:</w:t>
      </w:r>
      <w:r w:rsidRPr="007F1D19">
        <w:rPr>
          <w:rFonts w:ascii="Times New Roman" w:hAnsi="Times New Roman"/>
          <w:sz w:val="28"/>
          <w:szCs w:val="28"/>
        </w:rPr>
        <w:t xml:space="preserve"> Кожен вихідний нейрон </w:t>
      </w:r>
      <w:r w:rsidRPr="007F1D19">
        <w:rPr>
          <w:rFonts w:ascii="Times New Roman" w:hAnsi="Times New Roman"/>
          <w:sz w:val="28"/>
          <w:szCs w:val="28"/>
          <w:lang w:val="en-US"/>
        </w:rPr>
        <w:t>Y</w:t>
      </w:r>
      <w:r w:rsidRPr="007F1D19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7F1D19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7F1D19">
        <w:rPr>
          <w:rFonts w:ascii="Times New Roman" w:hAnsi="Times New Roman"/>
          <w:sz w:val="28"/>
          <w:szCs w:val="28"/>
        </w:rPr>
        <w:t>сумує зважений вхідний до нього сигнал</w:t>
      </w:r>
    </w:p>
    <w:p w:rsidR="008D11A1" w:rsidRPr="007F1D19" w:rsidRDefault="008D11A1" w:rsidP="00767D19">
      <w:pPr>
        <w:spacing w:after="0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4" o:spid="_x0000_i1028" type="#_x0000_t75" style="width:141.75pt;height:35.25pt;visibility:visible">
            <v:imagedata r:id="rId8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і застосовує до суми активаційну функцію для вирахування вихідного сигналу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5" o:spid="_x0000_i1029" type="#_x0000_t75" style="width:115.5pt;height:18.75pt;visibility:visible">
            <v:imagedata r:id="rId9" o:title=""/>
          </v:shape>
        </w:pict>
      </w:r>
      <w:r w:rsidRPr="007F1D19">
        <w:rPr>
          <w:rFonts w:ascii="Times New Roman" w:hAnsi="Times New Roman"/>
          <w:sz w:val="28"/>
          <w:szCs w:val="28"/>
        </w:rPr>
        <w:t>.</w:t>
      </w:r>
    </w:p>
    <w:p w:rsidR="008D11A1" w:rsidRPr="007F1D19" w:rsidRDefault="008D11A1" w:rsidP="00767D19">
      <w:pPr>
        <w:spacing w:after="0"/>
        <w:rPr>
          <w:rFonts w:ascii="Times New Roman" w:hAnsi="Times New Roman"/>
          <w:sz w:val="28"/>
          <w:szCs w:val="28"/>
        </w:rPr>
      </w:pP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6:</w:t>
      </w:r>
      <w:r w:rsidRPr="007F1D19">
        <w:rPr>
          <w:rFonts w:ascii="Times New Roman" w:hAnsi="Times New Roman"/>
          <w:sz w:val="28"/>
          <w:szCs w:val="28"/>
        </w:rPr>
        <w:t xml:space="preserve"> Кожен вихідний нейрон </w:t>
      </w:r>
      <w:r w:rsidRPr="007F1D19">
        <w:rPr>
          <w:rFonts w:ascii="Times New Roman" w:hAnsi="Times New Roman"/>
          <w:sz w:val="28"/>
          <w:szCs w:val="28"/>
          <w:lang w:val="en-US"/>
        </w:rPr>
        <w:t>Y</w:t>
      </w:r>
      <w:r w:rsidRPr="007F1D19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7F1D1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D19">
        <w:rPr>
          <w:rFonts w:ascii="Times New Roman" w:hAnsi="Times New Roman"/>
          <w:sz w:val="28"/>
          <w:szCs w:val="28"/>
        </w:rPr>
        <w:t xml:space="preserve">отримує правильне запропоноване «вчителем» значення для данного вхідного паттерну і вираховує свою помилку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6" o:spid="_x0000_i1030" type="#_x0000_t75" style="width:159pt;height:21pt;visibility:visible">
            <v:imagedata r:id="rId10" o:title=""/>
          </v:shape>
        </w:pict>
      </w:r>
      <w:r w:rsidRPr="007F1D19">
        <w:rPr>
          <w:rFonts w:ascii="Times New Roman" w:hAnsi="Times New Roman"/>
          <w:sz w:val="28"/>
          <w:szCs w:val="28"/>
        </w:rPr>
        <w:t>.</w: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sz w:val="28"/>
          <w:szCs w:val="28"/>
        </w:rPr>
        <w:t xml:space="preserve">Далі вираховує зміну своїх ваг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7" o:spid="_x0000_i1031" type="#_x0000_t75" style="width:88.5pt;height:16.5pt;visibility:visible">
            <v:imagedata r:id="rId11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і зміщення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8" o:spid="_x0000_i1032" type="#_x0000_t75" style="width:89.25pt;height:18pt;visibility:visible">
            <v:imagedata r:id="rId12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і надсилає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9" o:spid="_x0000_i1033" type="#_x0000_t75" style="width:17.25pt;height:17.25pt;visibility:visible">
            <v:imagedata r:id="rId13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попередньому шару.</w: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7F1D19">
        <w:rPr>
          <w:rFonts w:ascii="Times New Roman" w:hAnsi="Times New Roman"/>
          <w:b/>
          <w:sz w:val="28"/>
          <w:szCs w:val="28"/>
        </w:rPr>
        <w:t>Крок 7:</w:t>
      </w:r>
      <w:r w:rsidRPr="007F1D19">
        <w:rPr>
          <w:rFonts w:ascii="Times New Roman" w:hAnsi="Times New Roman"/>
          <w:sz w:val="28"/>
          <w:szCs w:val="28"/>
        </w:rPr>
        <w:t xml:space="preserve"> Кожен нейрон прихованого шару </w:t>
      </w:r>
      <w:r w:rsidRPr="007F1D19">
        <w:rPr>
          <w:rFonts w:ascii="Times New Roman" w:hAnsi="Times New Roman"/>
          <w:sz w:val="28"/>
          <w:szCs w:val="28"/>
          <w:lang w:val="en-US"/>
        </w:rPr>
        <w:t>Z</w:t>
      </w:r>
      <w:r w:rsidRPr="007F1D19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 w:rsidRPr="007F1D19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7F1D19">
        <w:rPr>
          <w:rFonts w:ascii="Times New Roman" w:hAnsi="Times New Roman"/>
          <w:sz w:val="28"/>
          <w:szCs w:val="28"/>
          <w:lang w:val="ru-RU"/>
        </w:rPr>
        <w:t xml:space="preserve">сумує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10" o:spid="_x0000_i1034" type="#_x0000_t75" style="width:17.25pt;height:17.25pt;visibility:visible">
            <v:imagedata r:id="rId13" o:title=""/>
          </v:shape>
        </w:pict>
      </w:r>
      <w:r w:rsidRPr="007F1D19">
        <w:rPr>
          <w:rFonts w:ascii="Times New Roman" w:hAnsi="Times New Roman"/>
          <w:sz w:val="28"/>
          <w:szCs w:val="28"/>
          <w:lang w:val="ru-RU"/>
        </w:rPr>
        <w:t xml:space="preserve"> від попереднього шару вище</w: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11" o:spid="_x0000_i1035" type="#_x0000_t75" style="width:108pt;height:36pt;visibility:visible">
            <v:imagedata r:id="rId14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і множить на похідну активаційної функції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12" o:spid="_x0000_i1036" type="#_x0000_t75" style="width:140.25pt;height:20.25pt;visibility:visible">
            <v:imagedata r:id="rId15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для визначення своєї помилки. Далі вираховує зміну своїх ваг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13" o:spid="_x0000_i1037" type="#_x0000_t75" style="width:96pt;height:18.75pt;visibility:visible">
            <v:imagedata r:id="rId16" o:title=""/>
          </v:shape>
        </w:pict>
      </w:r>
      <w:r w:rsidRPr="007F1D19">
        <w:rPr>
          <w:rFonts w:ascii="Times New Roman" w:hAnsi="Times New Roman"/>
          <w:sz w:val="28"/>
          <w:szCs w:val="28"/>
        </w:rPr>
        <w:t xml:space="preserve"> і зміщення</w: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14" o:spid="_x0000_i1038" type="#_x0000_t75" style="width:83.25pt;height:20.25pt;visibility:visible">
            <v:imagedata r:id="rId17" o:title=""/>
          </v:shape>
        </w:pict>
      </w:r>
      <w:r w:rsidRPr="007F1D19">
        <w:rPr>
          <w:rFonts w:ascii="Times New Roman" w:hAnsi="Times New Roman"/>
          <w:sz w:val="28"/>
          <w:szCs w:val="28"/>
        </w:rPr>
        <w:t>.</w: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8:</w:t>
      </w:r>
      <w:r w:rsidRPr="007F1D19">
        <w:rPr>
          <w:rFonts w:ascii="Times New Roman" w:hAnsi="Times New Roman"/>
          <w:sz w:val="28"/>
          <w:szCs w:val="28"/>
        </w:rPr>
        <w:t xml:space="preserve"> Кожен вихідний нейрон оновлює свої ваги і зміщення 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15" o:spid="_x0000_i1039" type="#_x0000_t75" style="width:159.75pt;height:14.25pt;visibility:visible">
            <v:imagedata r:id="rId18" o:title=""/>
          </v:shape>
        </w:pic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sz w:val="28"/>
          <w:szCs w:val="28"/>
        </w:rPr>
        <w:t>Кожен прихований нейрон оновлює свої ваги і зміщення</w:t>
      </w:r>
      <w:r w:rsidRPr="007F1D19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17" o:spid="_x0000_i1040" type="#_x0000_t75" style="width:185.25pt;height:17.25pt;visibility:visible">
            <v:imagedata r:id="rId19" o:title=""/>
          </v:shape>
        </w:pic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1D19">
        <w:rPr>
          <w:rFonts w:ascii="Times New Roman" w:hAnsi="Times New Roman"/>
          <w:b/>
          <w:sz w:val="28"/>
          <w:szCs w:val="28"/>
        </w:rPr>
        <w:t>Крок 9:</w:t>
      </w:r>
      <w:r w:rsidRPr="007F1D19">
        <w:rPr>
          <w:rFonts w:ascii="Times New Roman" w:hAnsi="Times New Roman"/>
          <w:sz w:val="28"/>
          <w:szCs w:val="28"/>
        </w:rPr>
        <w:t xml:space="preserve"> Перевірка умови припинення навчання.</w:t>
      </w:r>
    </w:p>
    <w:p w:rsidR="008D11A1" w:rsidRPr="007F1D19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11A1" w:rsidRDefault="008D11A1" w:rsidP="00767D1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D11A1" w:rsidRDefault="008D11A1" w:rsidP="00767D1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7667">
        <w:rPr>
          <w:rFonts w:ascii="Times New Roman" w:hAnsi="Times New Roman"/>
          <w:sz w:val="28"/>
          <w:szCs w:val="28"/>
        </w:rPr>
        <w:t>В своїй</w:t>
      </w:r>
      <w:r>
        <w:rPr>
          <w:rFonts w:ascii="Times New Roman" w:hAnsi="Times New Roman"/>
          <w:sz w:val="28"/>
          <w:szCs w:val="28"/>
        </w:rPr>
        <w:t xml:space="preserve"> мережі в якості активаційної функції використовував бінарний сигмоїд</w:t>
      </w:r>
    </w:p>
    <w:p w:rsidR="008D11A1" w:rsidRPr="007F1D19" w:rsidRDefault="008D11A1" w:rsidP="002B53B2"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  <w:r w:rsidRPr="008157C8">
        <w:rPr>
          <w:noProof/>
          <w:lang w:val="ru-RU" w:eastAsia="ru-RU"/>
        </w:rPr>
        <w:pict>
          <v:shape id="Рисунок 19" o:spid="_x0000_i1041" type="#_x0000_t75" style="width:148.5pt;height:37.5pt;visibility:visible">
            <v:imagedata r:id="rId20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 з похідною </w:t>
      </w:r>
      <w:r w:rsidRPr="008157C8">
        <w:rPr>
          <w:noProof/>
          <w:lang w:val="ru-RU" w:eastAsia="ru-RU"/>
        </w:rPr>
        <w:pict>
          <v:shape id="Рисунок 20" o:spid="_x0000_i1042" type="#_x0000_t75" style="width:167.25pt;height:21.75pt;visibility:visible">
            <v:imagedata r:id="rId21" o:title=""/>
          </v:shape>
        </w:pict>
      </w:r>
      <w:r>
        <w:rPr>
          <w:rFonts w:ascii="Times New Roman" w:hAnsi="Times New Roman"/>
          <w:sz w:val="28"/>
          <w:szCs w:val="28"/>
        </w:rPr>
        <w:t>.</w:t>
      </w:r>
    </w:p>
    <w:p w:rsidR="008D11A1" w:rsidRDefault="008D11A1" w:rsidP="00545C1A">
      <w:pPr>
        <w:rPr>
          <w:rFonts w:ascii="Times New Roman" w:hAnsi="Times New Roman"/>
          <w:sz w:val="24"/>
          <w:szCs w:val="28"/>
        </w:rPr>
      </w:pPr>
    </w:p>
    <w:p w:rsidR="008D11A1" w:rsidRPr="007F1D19" w:rsidRDefault="008D11A1" w:rsidP="00A27667">
      <w:pPr>
        <w:rPr>
          <w:rFonts w:ascii="Times New Roman" w:hAnsi="Times New Roman"/>
          <w:sz w:val="28"/>
          <w:lang w:val="ru-RU"/>
        </w:rPr>
      </w:pPr>
      <w:r w:rsidRPr="007F1D19">
        <w:rPr>
          <w:rFonts w:ascii="Times New Roman" w:hAnsi="Times New Roman"/>
          <w:b/>
          <w:sz w:val="28"/>
        </w:rPr>
        <w:t xml:space="preserve">Завдання: </w:t>
      </w:r>
      <w:r w:rsidRPr="007F1D19">
        <w:rPr>
          <w:rFonts w:ascii="Times New Roman" w:hAnsi="Times New Roman"/>
          <w:sz w:val="28"/>
        </w:rPr>
        <w:t xml:space="preserve">подати на навчання вхідний образ заданий варіантом та декілька інших, значення аргументів яких відрізняються на ±1. В якості виходу (значення запропоноване вчителем) взяти 0 якщо значення функції </w:t>
      </w:r>
      <w:r w:rsidRPr="007F1D19">
        <w:rPr>
          <w:rFonts w:ascii="Times New Roman" w:hAnsi="Times New Roman"/>
          <w:sz w:val="28"/>
          <w:lang w:val="ru-RU"/>
        </w:rPr>
        <w:t>&lt; 0.5 і 1 якщо &gt; 0.5.</w:t>
      </w:r>
    </w:p>
    <w:p w:rsidR="008D11A1" w:rsidRPr="00A27667" w:rsidRDefault="008D11A1" w:rsidP="007F1D19">
      <w:pPr>
        <w:jc w:val="center"/>
        <w:rPr>
          <w:sz w:val="28"/>
          <w:lang w:val="ru-RU"/>
        </w:rPr>
      </w:pPr>
      <w:r w:rsidRPr="00E7279D">
        <w:rPr>
          <w:sz w:val="28"/>
          <w:lang w:val="ru-RU"/>
        </w:rPr>
        <w:pict>
          <v:shape id="_x0000_i1043" type="#_x0000_t75" style="width:312pt;height:13.5pt">
            <v:imagedata r:id="rId22" o:title="" croptop="39021f" cropbottom="24569f" cropleft="23347f" cropright="21390f"/>
          </v:shape>
        </w:pict>
      </w:r>
    </w:p>
    <w:p w:rsidR="008D11A1" w:rsidRPr="007F1D19" w:rsidRDefault="008D11A1" w:rsidP="00545C1A">
      <w:pPr>
        <w:jc w:val="center"/>
        <w:rPr>
          <w:rFonts w:ascii="Times New Roman" w:hAnsi="Times New Roman"/>
          <w:b/>
          <w:sz w:val="28"/>
        </w:rPr>
      </w:pPr>
      <w:r w:rsidRPr="007F1D19">
        <w:rPr>
          <w:rFonts w:ascii="Times New Roman" w:hAnsi="Times New Roman"/>
          <w:b/>
          <w:sz w:val="28"/>
        </w:rPr>
        <w:t>Хід роботи</w:t>
      </w:r>
    </w:p>
    <w:p w:rsidR="008D11A1" w:rsidRPr="007F1D19" w:rsidRDefault="008D11A1" w:rsidP="007A5C1E">
      <w:pPr>
        <w:spacing w:after="0"/>
        <w:rPr>
          <w:rFonts w:ascii="Times New Roman" w:hAnsi="Times New Roman"/>
          <w:sz w:val="28"/>
        </w:rPr>
      </w:pPr>
      <w:r w:rsidRPr="007F1D19">
        <w:rPr>
          <w:rFonts w:ascii="Times New Roman" w:hAnsi="Times New Roman"/>
          <w:sz w:val="28"/>
        </w:rPr>
        <w:t xml:space="preserve">В мому випадку мережа </w:t>
      </w:r>
      <w:r w:rsidRPr="007F1D19">
        <w:rPr>
          <w:rFonts w:ascii="Times New Roman" w:hAnsi="Times New Roman"/>
          <w:sz w:val="28"/>
          <w:lang w:val="en-US"/>
        </w:rPr>
        <w:t>backpropagation</w:t>
      </w:r>
      <w:r w:rsidRPr="007F1D19">
        <w:rPr>
          <w:rFonts w:ascii="Times New Roman" w:hAnsi="Times New Roman"/>
          <w:sz w:val="28"/>
        </w:rPr>
        <w:t xml:space="preserve"> на вхід і вихід приймає тільки 0 і 1, тож перетворимо значення аргументів типу </w:t>
      </w:r>
      <w:r w:rsidRPr="007F1D19">
        <w:rPr>
          <w:rFonts w:ascii="Times New Roman" w:hAnsi="Times New Roman"/>
          <w:sz w:val="28"/>
          <w:lang w:val="en-US"/>
        </w:rPr>
        <w:t>INT</w:t>
      </w:r>
      <w:r w:rsidRPr="007F1D19">
        <w:rPr>
          <w:rFonts w:ascii="Times New Roman" w:hAnsi="Times New Roman"/>
          <w:sz w:val="28"/>
        </w:rPr>
        <w:t xml:space="preserve"> (будь-які) на масив елементів типу </w:t>
      </w:r>
      <w:r w:rsidRPr="007F1D19">
        <w:rPr>
          <w:rFonts w:ascii="Times New Roman" w:hAnsi="Times New Roman"/>
          <w:sz w:val="28"/>
          <w:lang w:val="en-US"/>
        </w:rPr>
        <w:t>INT</w:t>
      </w:r>
      <w:r w:rsidRPr="007F1D19">
        <w:rPr>
          <w:rFonts w:ascii="Times New Roman" w:hAnsi="Times New Roman"/>
          <w:sz w:val="28"/>
        </w:rPr>
        <w:t xml:space="preserve"> який складається з 0 і 1, а значення вихідної функції нормалізуємо</w:t>
      </w:r>
    </w:p>
    <w:p w:rsidR="008D11A1" w:rsidRPr="007F1D19" w:rsidRDefault="008D11A1" w:rsidP="007A5C1E">
      <w:pPr>
        <w:spacing w:after="0"/>
        <w:rPr>
          <w:rFonts w:ascii="Times New Roman" w:hAnsi="Times New Roman"/>
          <w:sz w:val="28"/>
        </w:rPr>
      </w:pPr>
      <w:r w:rsidRPr="007F1D19">
        <w:rPr>
          <w:rFonts w:ascii="Times New Roman" w:hAnsi="Times New Roman"/>
          <w:sz w:val="28"/>
        </w:rPr>
        <w:t>(від 0 до 1) і якщо це значення &gt; 0,5 то вихід = 1, якщо &lt; 0,5 то = 0.</w:t>
      </w:r>
    </w:p>
    <w:p w:rsidR="008D11A1" w:rsidRDefault="008D11A1" w:rsidP="007A5C1E">
      <w:pPr>
        <w:spacing w:after="0"/>
        <w:rPr>
          <w:sz w:val="28"/>
        </w:rPr>
      </w:pPr>
    </w:p>
    <w:p w:rsidR="008D11A1" w:rsidRPr="007F1D19" w:rsidRDefault="008D11A1" w:rsidP="007A5C1E">
      <w:pPr>
        <w:spacing w:after="0"/>
        <w:rPr>
          <w:rFonts w:ascii="Times New Roman" w:hAnsi="Times New Roman"/>
          <w:sz w:val="28"/>
        </w:rPr>
      </w:pPr>
      <w:r w:rsidRPr="007F1D19">
        <w:rPr>
          <w:rFonts w:ascii="Times New Roman" w:hAnsi="Times New Roman"/>
          <w:sz w:val="28"/>
        </w:rPr>
        <w:t>В своїй мережі я задав 10 000 епох, хоча для навчання вистачає менше.</w:t>
      </w:r>
      <w:bookmarkStart w:id="0" w:name="_GoBack"/>
      <w:bookmarkEnd w:id="0"/>
    </w:p>
    <w:p w:rsidR="008D11A1" w:rsidRDefault="008D11A1" w:rsidP="007A5C1E">
      <w:pPr>
        <w:spacing w:after="0"/>
        <w:rPr>
          <w:sz w:val="28"/>
        </w:rPr>
      </w:pPr>
    </w:p>
    <w:p w:rsidR="008D11A1" w:rsidRPr="007F1D19" w:rsidRDefault="008D11A1" w:rsidP="007A5C1E">
      <w:pPr>
        <w:spacing w:after="0"/>
        <w:jc w:val="center"/>
        <w:rPr>
          <w:rFonts w:ascii="Times New Roman" w:hAnsi="Times New Roman"/>
          <w:b/>
          <w:sz w:val="28"/>
        </w:rPr>
      </w:pPr>
      <w:r w:rsidRPr="007F1D19">
        <w:rPr>
          <w:rFonts w:ascii="Times New Roman" w:hAnsi="Times New Roman"/>
          <w:b/>
          <w:sz w:val="28"/>
        </w:rPr>
        <w:t>Код програми:</w:t>
      </w:r>
    </w:p>
    <w:p w:rsidR="008D11A1" w:rsidRPr="007F1D19" w:rsidRDefault="008D11A1" w:rsidP="000A25D7">
      <w:pPr>
        <w:spacing w:after="0" w:line="240" w:lineRule="auto"/>
        <w:rPr>
          <w:rFonts w:ascii="Times New Roman" w:hAnsi="Times New Roman"/>
          <w:b/>
          <w:szCs w:val="20"/>
        </w:rPr>
      </w:pPr>
      <w:smartTag w:uri="urn:schemas-microsoft-com:office:smarttags" w:element="place">
        <w:r w:rsidRPr="007A5C1E">
          <w:rPr>
            <w:rFonts w:ascii="Times New Roman" w:hAnsi="Times New Roman"/>
            <w:b/>
            <w:szCs w:val="20"/>
            <w:lang w:val="en-US"/>
          </w:rPr>
          <w:t>Main</w:t>
        </w:r>
      </w:smartTag>
      <w:r w:rsidRPr="007F1D19">
        <w:rPr>
          <w:rFonts w:ascii="Times New Roman" w:hAnsi="Times New Roman"/>
          <w:b/>
          <w:szCs w:val="20"/>
        </w:rPr>
        <w:t>:</w:t>
      </w:r>
    </w:p>
    <w:p w:rsidR="008D11A1" w:rsidRPr="007F1D19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>package</w:t>
      </w:r>
      <w:r w:rsidRPr="007F1D19">
        <w:rPr>
          <w:rFonts w:ascii="Courier New" w:hAnsi="Courier New" w:cs="Courier New"/>
          <w:szCs w:val="20"/>
        </w:rPr>
        <w:t xml:space="preserve"> </w:t>
      </w:r>
      <w:r w:rsidRPr="007A5C1E">
        <w:rPr>
          <w:rFonts w:ascii="Courier New" w:hAnsi="Courier New" w:cs="Courier New"/>
          <w:szCs w:val="20"/>
          <w:lang w:val="en-US"/>
        </w:rPr>
        <w:t>com</w:t>
      </w:r>
      <w:r w:rsidRPr="007F1D19">
        <w:rPr>
          <w:rFonts w:ascii="Courier New" w:hAnsi="Courier New" w:cs="Courier New"/>
          <w:szCs w:val="20"/>
        </w:rPr>
        <w:t>.</w:t>
      </w:r>
      <w:r w:rsidRPr="007A5C1E">
        <w:rPr>
          <w:rFonts w:ascii="Courier New" w:hAnsi="Courier New" w:cs="Courier New"/>
          <w:szCs w:val="20"/>
          <w:lang w:val="en-US"/>
        </w:rPr>
        <w:t>Lab</w:t>
      </w:r>
      <w:r w:rsidRPr="007F1D19">
        <w:rPr>
          <w:rFonts w:ascii="Courier New" w:hAnsi="Courier New" w:cs="Courier New"/>
          <w:szCs w:val="20"/>
        </w:rPr>
        <w:t>2</w:t>
      </w:r>
      <w:r w:rsidRPr="007A5C1E">
        <w:rPr>
          <w:rFonts w:ascii="Courier New" w:hAnsi="Courier New" w:cs="Courier New"/>
          <w:szCs w:val="20"/>
          <w:lang w:val="en-US"/>
        </w:rPr>
        <w:t>ISAD</w:t>
      </w:r>
      <w:r w:rsidRPr="007F1D19">
        <w:rPr>
          <w:rFonts w:ascii="Courier New" w:hAnsi="Courier New" w:cs="Courier New"/>
          <w:szCs w:val="20"/>
        </w:rPr>
        <w:t>;</w:t>
      </w:r>
    </w:p>
    <w:p w:rsidR="008D11A1" w:rsidRPr="007F1D19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public class MainClass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public static void main(String[] args)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NeuralNetwork nn = new NeuralNetwork();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nn.go();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}</w:t>
      </w:r>
    </w:p>
    <w:p w:rsidR="008D11A1" w:rsidRDefault="008D11A1" w:rsidP="007A5C1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8D11A1" w:rsidRDefault="008D11A1" w:rsidP="007A5C1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Times New Roman" w:hAnsi="Times New Roman"/>
          <w:b/>
          <w:szCs w:val="20"/>
          <w:lang w:val="en-US"/>
        </w:rPr>
      </w:pPr>
      <w:r>
        <w:rPr>
          <w:rFonts w:ascii="Times New Roman" w:hAnsi="Times New Roman"/>
          <w:b/>
          <w:szCs w:val="20"/>
        </w:rPr>
        <w:t xml:space="preserve">Клас </w:t>
      </w:r>
      <w:r>
        <w:rPr>
          <w:rFonts w:ascii="Times New Roman" w:hAnsi="Times New Roman"/>
          <w:b/>
          <w:szCs w:val="20"/>
          <w:lang w:val="en-US"/>
        </w:rPr>
        <w:t>Neural Network:</w:t>
      </w:r>
    </w:p>
    <w:p w:rsidR="008D11A1" w:rsidRDefault="008D11A1" w:rsidP="007A5C1E">
      <w:pPr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package com.Lab2ISAD;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import java.util.Arrays;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import java.util.Random;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import static java.lang.Math.exp;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public class NeuralNetwork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final int INP = 6;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final int HIDE = 6;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final int OUT = 1;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final double ALFA = 0.1; // Швидкість навчання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final int EPOCH = 10000; // Кількість ітерацій навчання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final double e = 0.000001; // Точність навчання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 wih[][] = new double[INP+1][HIDE];</w:t>
      </w:r>
      <w:r w:rsidRPr="007A5C1E">
        <w:rPr>
          <w:rFonts w:ascii="Courier New" w:hAnsi="Courier New" w:cs="Courier New"/>
          <w:szCs w:val="20"/>
        </w:rPr>
        <w:t xml:space="preserve"> // Ваги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 who[][] = new double[HIDE+1][OUT];</w:t>
      </w:r>
      <w:r w:rsidRPr="007A5C1E">
        <w:rPr>
          <w:rFonts w:ascii="Courier New" w:hAnsi="Courier New" w:cs="Courier New"/>
          <w:szCs w:val="20"/>
        </w:rPr>
        <w:t xml:space="preserve"> // Ваги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double[] x = new double[INP];</w:t>
      </w:r>
      <w:r w:rsidRPr="007A5C1E">
        <w:rPr>
          <w:rFonts w:ascii="Courier New" w:hAnsi="Courier New" w:cs="Courier New"/>
          <w:szCs w:val="20"/>
        </w:rPr>
        <w:t xml:space="preserve"> // Вхід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double[] z = new double[HIDE];</w:t>
      </w:r>
      <w:r w:rsidRPr="007A5C1E">
        <w:rPr>
          <w:rFonts w:ascii="Courier New" w:hAnsi="Courier New" w:cs="Courier New"/>
          <w:szCs w:val="20"/>
        </w:rPr>
        <w:t xml:space="preserve"> // Прихований шар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double[] y = new double[OUT];</w:t>
      </w:r>
      <w:r w:rsidRPr="007A5C1E">
        <w:rPr>
          <w:rFonts w:ascii="Courier New" w:hAnsi="Courier New" w:cs="Courier New"/>
          <w:szCs w:val="20"/>
        </w:rPr>
        <w:t xml:space="preserve"> // Вихід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F1D19">
        <w:rPr>
          <w:rFonts w:ascii="Courier New" w:hAnsi="Courier New" w:cs="Courier New"/>
          <w:szCs w:val="20"/>
          <w:lang w:val="en-US"/>
        </w:rPr>
        <w:t xml:space="preserve">    </w:t>
      </w:r>
      <w:r w:rsidRPr="007A5C1E">
        <w:rPr>
          <w:rFonts w:ascii="Courier New" w:hAnsi="Courier New" w:cs="Courier New"/>
          <w:szCs w:val="20"/>
          <w:lang w:val="en-US"/>
        </w:rPr>
        <w:t>private</w:t>
      </w:r>
      <w:r w:rsidRPr="007A5C1E">
        <w:rPr>
          <w:rFonts w:ascii="Courier New" w:hAnsi="Courier New" w:cs="Courier New"/>
          <w:szCs w:val="20"/>
          <w:lang w:val="ru-RU"/>
        </w:rPr>
        <w:t xml:space="preserve"> </w:t>
      </w:r>
      <w:r w:rsidRPr="007A5C1E">
        <w:rPr>
          <w:rFonts w:ascii="Courier New" w:hAnsi="Courier New" w:cs="Courier New"/>
          <w:szCs w:val="20"/>
          <w:lang w:val="en-US"/>
        </w:rPr>
        <w:t>double</w:t>
      </w:r>
      <w:r w:rsidRPr="007A5C1E">
        <w:rPr>
          <w:rFonts w:ascii="Courier New" w:hAnsi="Courier New" w:cs="Courier New"/>
          <w:szCs w:val="20"/>
          <w:lang w:val="ru-RU"/>
        </w:rPr>
        <w:t xml:space="preserve"> </w:t>
      </w:r>
      <w:r w:rsidRPr="007A5C1E">
        <w:rPr>
          <w:rFonts w:ascii="Courier New" w:hAnsi="Courier New" w:cs="Courier New"/>
          <w:szCs w:val="20"/>
          <w:lang w:val="en-US"/>
        </w:rPr>
        <w:t>sumZ</w:t>
      </w:r>
      <w:r w:rsidRPr="007A5C1E">
        <w:rPr>
          <w:rFonts w:ascii="Courier New" w:hAnsi="Courier New" w:cs="Courier New"/>
          <w:szCs w:val="20"/>
          <w:lang w:val="ru-RU"/>
        </w:rPr>
        <w:t>;</w:t>
      </w:r>
      <w:r w:rsidRPr="007A5C1E">
        <w:rPr>
          <w:rFonts w:ascii="Courier New" w:hAnsi="Courier New" w:cs="Courier New"/>
          <w:szCs w:val="20"/>
        </w:rPr>
        <w:t xml:space="preserve"> // Сумує сигнал на прихованому шарі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</w:rPr>
        <w:t xml:space="preserve">    </w:t>
      </w:r>
      <w:r w:rsidRPr="007A5C1E">
        <w:rPr>
          <w:rFonts w:ascii="Courier New" w:hAnsi="Courier New" w:cs="Courier New"/>
          <w:szCs w:val="20"/>
          <w:lang w:val="en-US"/>
        </w:rPr>
        <w:t>private</w:t>
      </w:r>
      <w:r w:rsidRPr="007A5C1E">
        <w:rPr>
          <w:rFonts w:ascii="Courier New" w:hAnsi="Courier New" w:cs="Courier New"/>
          <w:szCs w:val="20"/>
        </w:rPr>
        <w:t xml:space="preserve"> </w:t>
      </w:r>
      <w:r w:rsidRPr="007A5C1E">
        <w:rPr>
          <w:rFonts w:ascii="Courier New" w:hAnsi="Courier New" w:cs="Courier New"/>
          <w:szCs w:val="20"/>
          <w:lang w:val="en-US"/>
        </w:rPr>
        <w:t>double</w:t>
      </w:r>
      <w:r w:rsidRPr="007A5C1E">
        <w:rPr>
          <w:rFonts w:ascii="Courier New" w:hAnsi="Courier New" w:cs="Courier New"/>
          <w:szCs w:val="20"/>
        </w:rPr>
        <w:t xml:space="preserve">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</w:rPr>
        <w:t>; // Сумує сигнал на вихідному шарі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</w:rPr>
        <w:t xml:space="preserve">    </w:t>
      </w:r>
      <w:r w:rsidRPr="007A5C1E">
        <w:rPr>
          <w:rFonts w:ascii="Courier New" w:hAnsi="Courier New" w:cs="Courier New"/>
          <w:szCs w:val="20"/>
          <w:lang w:val="en-US"/>
        </w:rPr>
        <w:t>private double dk[] = new double[OUT];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 dj[] = new double[HIDE];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 djSum;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int[][] Xint = {</w:t>
      </w:r>
      <w:r w:rsidRPr="007A5C1E">
        <w:rPr>
          <w:rFonts w:ascii="Courier New" w:hAnsi="Courier New" w:cs="Courier New"/>
          <w:szCs w:val="20"/>
        </w:rPr>
        <w:t xml:space="preserve"> // Для заповнення масиву відповідей </w:t>
      </w:r>
      <w:r w:rsidRPr="007A5C1E">
        <w:rPr>
          <w:rFonts w:ascii="Courier New" w:hAnsi="Courier New" w:cs="Courier New"/>
          <w:szCs w:val="20"/>
          <w:lang w:val="en-US"/>
        </w:rPr>
        <w:t>T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{1,2,3},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{0,2,3},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{3,2,3},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{1,1,3},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{1,3,3},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{1,2,2},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double[][] X = {</w:t>
      </w:r>
      <w:r w:rsidRPr="007A5C1E">
        <w:rPr>
          <w:rFonts w:ascii="Courier New" w:hAnsi="Courier New" w:cs="Courier New"/>
          <w:szCs w:val="20"/>
        </w:rPr>
        <w:t xml:space="preserve"> // Вхідні дані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{0,1,1,0,1,1},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{0,0,1,0,1,1},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{1,1,1,0,1,1},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{0,1,0,1,1,1},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{0,1,1,1,1,1},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{0,1,1,0,1,0}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double[] T;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public void go()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NeuralWork();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void NeuralWork()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tInit();</w:t>
      </w:r>
      <w:r w:rsidRPr="007A5C1E">
        <w:rPr>
          <w:rFonts w:ascii="Courier New" w:hAnsi="Courier New" w:cs="Courier New"/>
          <w:szCs w:val="20"/>
        </w:rPr>
        <w:t xml:space="preserve"> // Ініціалізація відповідей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initWeights();</w:t>
      </w:r>
      <w:r w:rsidRPr="007A5C1E">
        <w:rPr>
          <w:rFonts w:ascii="Courier New" w:hAnsi="Courier New" w:cs="Courier New"/>
          <w:szCs w:val="20"/>
        </w:rPr>
        <w:t xml:space="preserve"> // Ініціалізація ваг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epoch = 0; epoch &lt; EPOCH; epoch++)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pattern = 0; pattern &lt; X.length; pattern++)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for (int i = 0; i &lt; INP; i++)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    x[i] = X[pattern][i];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feedForward();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backpropagation(pattern);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System.out.println("\nStudy COMPLETE\n");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System.out.println("Перевіримо роботу мережі після навчання.\nПодамо наступні образи:");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ind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= 0;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ind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&lt; X.length;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ind++</w:t>
        </w:r>
      </w:smartTag>
      <w:r w:rsidRPr="007A5C1E">
        <w:rPr>
          <w:rFonts w:ascii="Courier New" w:hAnsi="Courier New" w:cs="Courier New"/>
          <w:szCs w:val="20"/>
          <w:lang w:val="en-US"/>
        </w:rPr>
        <w:t>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feedForward2(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ind</w:t>
        </w:r>
      </w:smartTag>
      <w:r w:rsidRPr="007A5C1E">
        <w:rPr>
          <w:rFonts w:ascii="Courier New" w:hAnsi="Courier New" w:cs="Courier New"/>
          <w:szCs w:val="20"/>
          <w:lang w:val="en-US"/>
        </w:rPr>
        <w:t>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void feedForward()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hid = 0; hid &lt; HIDE; hid++)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sumZ = 0;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inp = 0; inp &lt; INP; inp++)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sumZ += x[inp] * wih[inp][hid];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sumZ += wih[INP][hid];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z[hid] = binarySigmoid(sumZ);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out = 0; out &lt; OUT; out++)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= 0;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hid = 0; hid &lt; HIDE; hid++)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+= z[hid] * who[hid][out];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+= who[HIDE][out];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y[out] = binarySigmoid(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>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void backpropagation(int pattern)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out = 0; out &lt; OUT; out++)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dk[out] = (T[pattern] - y[out]) * binarySigmoidDerivate(y[out]);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hid = 0; hid &lt; HIDE; hid++)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djSum = 0;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out = 0; out &lt; OUT; out++)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djSum += dk[out] * who[hid][out];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dj[hid] = djSum * binarySigmoidDerivate(z[hid]);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out = 0; out &lt; OUT; out++)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hid = 0; hid &lt; HIDE; hid++)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who[hid][out] += (ALFA * dk[out] * z[hid]);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who[HIDE][out] += (ALFA * dk[out]);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hid = 0; hid &lt; HIDE; hid++)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inp = 0; inp &lt; INP; inp++)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wih[inp][hid] += (ALFA * dj[hid] * x[inp]);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wih[INP][hid] += (ALFA * dj[hid]);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void feedForward2(int index)</w:t>
      </w:r>
      <w:r w:rsidRPr="007A5C1E">
        <w:rPr>
          <w:rFonts w:ascii="Courier New" w:hAnsi="Courier New" w:cs="Courier New"/>
          <w:szCs w:val="20"/>
        </w:rPr>
        <w:t xml:space="preserve"> // Для перевірки навченої мережі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col = 0; col &lt; X[index].length; col++)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x[col] = X[index][col];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hid = 0; hid &lt; HIDE; hid++)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sumZ = 0;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for (int inp = 0; inp &lt; INP; inp++)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    sumZ += x[inp] * wih[inp][hid];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sumZ += wih[INP][hid];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z[hid] = binarySigmoid(sumZ);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out = 0; out &lt; OUT; out++)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= 0;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for (int hid = 0; hid &lt; HIDE; hid++)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   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+= z[hid] * who[hid][out];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 xml:space="preserve"> += who[HIDE][out];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y[out] = binarySigmoid(</w:t>
      </w:r>
      <w:smartTag w:uri="urn:schemas-microsoft-com:office:smarttags" w:element="City">
        <w:r w:rsidRPr="007A5C1E">
          <w:rPr>
            <w:rFonts w:ascii="Courier New" w:hAnsi="Courier New" w:cs="Courier New"/>
            <w:szCs w:val="20"/>
            <w:lang w:val="en-US"/>
          </w:rPr>
          <w:t>sumY</w:t>
        </w:r>
      </w:smartTag>
      <w:r w:rsidRPr="007A5C1E">
        <w:rPr>
          <w:rFonts w:ascii="Courier New" w:hAnsi="Courier New" w:cs="Courier New"/>
          <w:szCs w:val="20"/>
          <w:lang w:val="en-US"/>
        </w:rPr>
        <w:t>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feedForwardText(index, out);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</w:rPr>
      </w:pPr>
      <w:r w:rsidRPr="007A5C1E">
        <w:rPr>
          <w:rFonts w:ascii="Courier New" w:hAnsi="Courier New" w:cs="Courier New"/>
          <w:szCs w:val="20"/>
        </w:rPr>
        <w:tab/>
        <w:t>//Виводить результати при перевірці навченої мережі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F1D19">
        <w:rPr>
          <w:rFonts w:ascii="Courier New" w:hAnsi="Courier New" w:cs="Courier New"/>
          <w:szCs w:val="20"/>
          <w:lang w:val="en-US"/>
        </w:rPr>
        <w:t xml:space="preserve">    </w:t>
      </w:r>
      <w:r w:rsidRPr="007A5C1E">
        <w:rPr>
          <w:rFonts w:ascii="Courier New" w:hAnsi="Courier New" w:cs="Courier New"/>
          <w:szCs w:val="20"/>
          <w:lang w:val="en-US"/>
        </w:rPr>
        <w:t>private void feedForwardText(int index, int out)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System.out.print("\nВхідний образ:" + Arrays.toString(Xint[index]) + " Вихід: " + Math.round(y[out]));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if (Math.round(y[out]) == T[index])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System.out.print("  ПРАВИЛЬНО");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else System.out.print("  НЕ ПРАВИЛЬНО");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 binarySigmoid(double sum)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return 1 / ( 1 + exp(-sum));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 binarySigmoidDerivate(double sum)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return sum * (1 - sum);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void initWeights()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Random rnd = new Random();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input = 0; input &lt;= INP; input++)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hidden = 0; hidden &lt; HIDE; hidden++)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wih[input][hidden] = rnd.nextDouble() - 0.5;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hidden = 0; hidden &lt;= HIDE; hidden++)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for (int output = 0; output &lt; OUT; output++)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who[hidden][output] = rnd.nextDouble() - 0.5;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void tInit() {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T = new double[X.length];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for (int row = 0; row &lt; Xint.length; row++)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if ((f(Xint[row][0],Xint[row][1],Xint[row][2])/14) &gt; 0.5)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        T[row] = 1;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else T[row] = 0;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private double f(double x1, double x2, double x3)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{</w:t>
      </w:r>
    </w:p>
    <w:p w:rsidR="008D11A1" w:rsidRPr="0049134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    return </w:t>
      </w:r>
      <w:r w:rsidRPr="0049134E">
        <w:rPr>
          <w:rFonts w:ascii="Courier New" w:hAnsi="Courier New" w:cs="Courier New"/>
          <w:szCs w:val="20"/>
          <w:lang w:val="en-US"/>
        </w:rPr>
        <w:t>Math.log10(Math.cos(x1)) + Math.tan(x2) + (1.0 / Math.tan(x3));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 xml:space="preserve">    }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Cs w:val="20"/>
          <w:lang w:val="en-US"/>
        </w:rPr>
      </w:pPr>
      <w:r w:rsidRPr="007A5C1E">
        <w:rPr>
          <w:rFonts w:ascii="Courier New" w:hAnsi="Courier New" w:cs="Courier New"/>
          <w:szCs w:val="20"/>
          <w:lang w:val="en-US"/>
        </w:rPr>
        <w:t>}</w:t>
      </w:r>
    </w:p>
    <w:p w:rsidR="008D11A1" w:rsidRDefault="008D11A1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  <w:lang w:val="en-US"/>
        </w:rPr>
      </w:pPr>
    </w:p>
    <w:p w:rsidR="008D11A1" w:rsidRDefault="008D11A1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Результати роботи</w:t>
      </w:r>
    </w:p>
    <w:p w:rsidR="008D11A1" w:rsidRPr="00E019FE" w:rsidRDefault="008D11A1" w:rsidP="00E019FE">
      <w:pPr>
        <w:spacing w:after="0" w:line="240" w:lineRule="auto"/>
        <w:rPr>
          <w:rFonts w:ascii="Courier New" w:hAnsi="Courier New" w:cs="Courier New"/>
          <w:szCs w:val="28"/>
        </w:rPr>
      </w:pPr>
      <w:r w:rsidRPr="00E019FE">
        <w:rPr>
          <w:rFonts w:ascii="Courier New" w:hAnsi="Courier New" w:cs="Courier New"/>
          <w:szCs w:val="28"/>
        </w:rPr>
        <w:t>Study COMPLETE</w:t>
      </w:r>
    </w:p>
    <w:p w:rsidR="008D11A1" w:rsidRPr="007A5C1E" w:rsidRDefault="008D11A1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Перевіримо роботу мережі після навчання.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Подамо наступні образи: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Вхідний образ:[1, 2, 3] Вихід: 0  ПРАВИЛЬНО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Вхідний образ:[0, 2, 3] Вихід: 0  ПРАВИЛЬНО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Вхідний образ:[3, 2, 3] Вихід: 1  ПРАВИЛЬНО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Вхідний образ:[1, 1, 3] Вихід: 1  ПРАВИЛЬНО</w:t>
      </w: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Вхідний образ:[1, 3, 3] Вихід: 0  ПРАВИЛЬНО</w:t>
      </w:r>
    </w:p>
    <w:p w:rsidR="008D11A1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7A5C1E">
        <w:rPr>
          <w:rFonts w:ascii="Courier New" w:hAnsi="Courier New" w:cs="Courier New"/>
          <w:sz w:val="24"/>
          <w:szCs w:val="28"/>
        </w:rPr>
        <w:t>Вхідний образ:[1, 2, 2] Вихід: 0  ПРАВИЛЬНО</w:t>
      </w:r>
    </w:p>
    <w:p w:rsidR="008D11A1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8D11A1" w:rsidRPr="007A5C1E" w:rsidRDefault="008D11A1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8D11A1" w:rsidRDefault="008D11A1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</w:rPr>
      </w:pPr>
    </w:p>
    <w:p w:rsidR="008D11A1" w:rsidRPr="005A08D9" w:rsidRDefault="008D11A1" w:rsidP="000A25D7">
      <w:pPr>
        <w:spacing w:after="0" w:line="240" w:lineRule="auto"/>
        <w:rPr>
          <w:rFonts w:ascii="Times New Roman" w:hAnsi="Times New Roman"/>
          <w:sz w:val="28"/>
          <w:szCs w:val="20"/>
        </w:rPr>
      </w:pPr>
      <w:r w:rsidRPr="005A08D9">
        <w:rPr>
          <w:rFonts w:ascii="Times New Roman" w:hAnsi="Times New Roman"/>
          <w:b/>
          <w:i/>
          <w:sz w:val="28"/>
          <w:szCs w:val="20"/>
        </w:rPr>
        <w:t>Висновок:</w:t>
      </w:r>
      <w:r>
        <w:rPr>
          <w:rFonts w:ascii="Times New Roman" w:hAnsi="Times New Roman"/>
          <w:b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 в ході лабораторної роботи я ознайомився з принципом роботи мережі типу </w:t>
      </w:r>
      <w:r>
        <w:rPr>
          <w:rFonts w:ascii="Times New Roman" w:hAnsi="Times New Roman"/>
          <w:sz w:val="28"/>
          <w:szCs w:val="20"/>
          <w:lang w:val="en-US"/>
        </w:rPr>
        <w:t>backpropagation</w:t>
      </w:r>
      <w:r w:rsidRPr="00D705EB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 і програмно реалізував алгоритм її навчання.</w:t>
      </w:r>
    </w:p>
    <w:sectPr w:rsidR="008D11A1" w:rsidRPr="005A08D9" w:rsidSect="005B09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E79"/>
    <w:multiLevelType w:val="hybridMultilevel"/>
    <w:tmpl w:val="0BE6D45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2870D7"/>
    <w:multiLevelType w:val="hybridMultilevel"/>
    <w:tmpl w:val="C07E27E8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946D18"/>
    <w:multiLevelType w:val="hybridMultilevel"/>
    <w:tmpl w:val="97A87B7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997"/>
    <w:rsid w:val="000A25D7"/>
    <w:rsid w:val="000B3D82"/>
    <w:rsid w:val="0010790B"/>
    <w:rsid w:val="001A41E3"/>
    <w:rsid w:val="002B53B2"/>
    <w:rsid w:val="0049134E"/>
    <w:rsid w:val="00545C1A"/>
    <w:rsid w:val="005A08D9"/>
    <w:rsid w:val="005B0932"/>
    <w:rsid w:val="00767D19"/>
    <w:rsid w:val="007A5C1E"/>
    <w:rsid w:val="007C692D"/>
    <w:rsid w:val="007F1D19"/>
    <w:rsid w:val="008157C8"/>
    <w:rsid w:val="00877149"/>
    <w:rsid w:val="008B5B84"/>
    <w:rsid w:val="008D11A1"/>
    <w:rsid w:val="009D0997"/>
    <w:rsid w:val="00A27667"/>
    <w:rsid w:val="00AB3437"/>
    <w:rsid w:val="00AE476D"/>
    <w:rsid w:val="00C04FB7"/>
    <w:rsid w:val="00C15165"/>
    <w:rsid w:val="00D705EB"/>
    <w:rsid w:val="00E019FE"/>
    <w:rsid w:val="00E27056"/>
    <w:rsid w:val="00E7279D"/>
    <w:rsid w:val="00F4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65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0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4F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0A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25D7"/>
    <w:rPr>
      <w:rFonts w:ascii="Courier New" w:hAnsi="Courier New" w:cs="Courier New"/>
      <w:sz w:val="20"/>
      <w:szCs w:val="20"/>
      <w:lang w:eastAsia="uk-UA"/>
    </w:rPr>
  </w:style>
  <w:style w:type="character" w:customStyle="1" w:styleId="ln">
    <w:name w:val="ln"/>
    <w:basedOn w:val="DefaultParagraphFont"/>
    <w:uiPriority w:val="99"/>
    <w:rsid w:val="000A25D7"/>
    <w:rPr>
      <w:rFonts w:cs="Times New Roman"/>
    </w:rPr>
  </w:style>
  <w:style w:type="character" w:customStyle="1" w:styleId="s0">
    <w:name w:val="s0"/>
    <w:basedOn w:val="DefaultParagraphFont"/>
    <w:uiPriority w:val="99"/>
    <w:rsid w:val="000A25D7"/>
    <w:rPr>
      <w:rFonts w:cs="Times New Roman"/>
    </w:rPr>
  </w:style>
  <w:style w:type="character" w:customStyle="1" w:styleId="s1">
    <w:name w:val="s1"/>
    <w:basedOn w:val="DefaultParagraphFont"/>
    <w:uiPriority w:val="99"/>
    <w:rsid w:val="000A25D7"/>
    <w:rPr>
      <w:rFonts w:cs="Times New Roman"/>
    </w:rPr>
  </w:style>
  <w:style w:type="character" w:customStyle="1" w:styleId="s2">
    <w:name w:val="s2"/>
    <w:basedOn w:val="DefaultParagraphFont"/>
    <w:uiPriority w:val="99"/>
    <w:rsid w:val="000A25D7"/>
    <w:rPr>
      <w:rFonts w:cs="Times New Roman"/>
    </w:rPr>
  </w:style>
  <w:style w:type="character" w:customStyle="1" w:styleId="s3">
    <w:name w:val="s3"/>
    <w:basedOn w:val="DefaultParagraphFont"/>
    <w:uiPriority w:val="99"/>
    <w:rsid w:val="000A25D7"/>
    <w:rPr>
      <w:rFonts w:cs="Times New Roman"/>
    </w:rPr>
  </w:style>
  <w:style w:type="character" w:customStyle="1" w:styleId="s4">
    <w:name w:val="s4"/>
    <w:basedOn w:val="DefaultParagraphFont"/>
    <w:uiPriority w:val="99"/>
    <w:rsid w:val="000A25D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80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183</TotalTime>
  <Pages>7</Pages>
  <Words>1332</Words>
  <Characters>7599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</cp:lastModifiedBy>
  <cp:revision>5</cp:revision>
  <dcterms:created xsi:type="dcterms:W3CDTF">2014-09-28T18:13:00Z</dcterms:created>
  <dcterms:modified xsi:type="dcterms:W3CDTF">2015-11-19T21:01:00Z</dcterms:modified>
</cp:coreProperties>
</file>